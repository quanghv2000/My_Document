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3CA5" w14:textId="7AD0555B" w:rsidR="00335683" w:rsidRDefault="00F508D7" w:rsidP="00E03F26">
      <w:pPr>
        <w:pStyle w:val="ContactInfo"/>
        <w:spacing w:after="0" w:line="288" w:lineRule="auto"/>
        <w:ind w:left="-144"/>
        <w:jc w:val="center"/>
        <w:rPr>
          <w:rStyle w:val="Emphasis"/>
          <w:rFonts w:ascii="Times New Roman" w:hAnsi="Times New Roman" w:cs="Times New Roman"/>
          <w:b/>
          <w:color w:val="auto"/>
          <w:sz w:val="40"/>
          <w:szCs w:val="40"/>
        </w:rPr>
      </w:pPr>
      <w:r>
        <w:rPr>
          <w:rStyle w:val="Emphasis"/>
          <w:rFonts w:ascii="Times New Roman" w:hAnsi="Times New Roman" w:cs="Times New Roman"/>
          <w:b/>
          <w:color w:val="auto"/>
          <w:sz w:val="40"/>
          <w:szCs w:val="40"/>
        </w:rPr>
        <w:t>DOAN VAN TUAN</w:t>
      </w:r>
    </w:p>
    <w:p w14:paraId="26D81A43" w14:textId="641C82FA" w:rsidR="004B5817" w:rsidRPr="00CD4821" w:rsidRDefault="004B5817" w:rsidP="00E03F26">
      <w:pPr>
        <w:pStyle w:val="ContactInfo"/>
        <w:spacing w:after="0" w:line="288" w:lineRule="auto"/>
        <w:ind w:left="-144"/>
        <w:jc w:val="center"/>
        <w:rPr>
          <w:rStyle w:val="Emphasis"/>
          <w:rFonts w:ascii="Times New Roman" w:hAnsi="Times New Roman" w:cs="Times New Roman"/>
          <w:b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</w:rPr>
        <w:t>Hanoi, Vietnam</w:t>
      </w:r>
    </w:p>
    <w:p w14:paraId="4F19E4AA" w14:textId="77777777" w:rsidR="00E03F26" w:rsidRPr="00D3111C" w:rsidRDefault="004B0C25" w:rsidP="00E03F26">
      <w:pPr>
        <w:pStyle w:val="ContactInfo"/>
        <w:spacing w:after="0" w:line="288" w:lineRule="auto"/>
        <w:ind w:left="-144"/>
        <w:jc w:val="center"/>
        <w:rPr>
          <w:rStyle w:val="Emphasis"/>
          <w:rFonts w:ascii="Times New Roman" w:hAnsi="Times New Roman" w:cs="Times New Roman"/>
          <w:color w:val="auto"/>
        </w:rPr>
      </w:pPr>
      <w:r w:rsidRPr="00D3111C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CDF5B" wp14:editId="1861897E">
                <wp:simplePos x="0" y="0"/>
                <wp:positionH relativeFrom="column">
                  <wp:posOffset>-9525</wp:posOffset>
                </wp:positionH>
                <wp:positionV relativeFrom="paragraph">
                  <wp:posOffset>53975</wp:posOffset>
                </wp:positionV>
                <wp:extent cx="7296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>
            <w:pict>
              <v:line id="Straight Connector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1.25pt" from="-.75pt,4.25pt" to="573.75pt,4.25pt" w14:anchorId="24FBA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9R1QEAABEEAAAOAAAAZHJzL2Uyb0RvYy54bWysU8Fu2zAMvQ/YPwi6L7YDpO2MOD2k6C7D&#10;FqzrB6gyFQuQREHS4uTvR8mJW3QbhhW7yJbE98j3SK1vj9awA4So0XW8WdScgZPYa7fv+OP3+w83&#10;nMUkXC8MOuj4CSK/3bx/tx59C0sc0PQQGJG42I6+40NKvq2qKAewIi7Qg6NLhcGKRNuwr/ogRmK3&#10;plrW9VU1Yuh9QAkx0unddMk3hV8pkOmrUhESMx2n2lJZQ1mf8lpt1qLdB+EHLc9liDdUYYV2lHSm&#10;uhNJsB9B/0JltQwYUaWFRFuhUlpC0UBqmvqVmodBeChayJzoZ5vi/6OVXw67wHRPvePMCUstekhB&#10;6P2Q2BadIwMxsCb7NPrYUvjW7cJ5F/0uZNFHFWz+khx2LN6eZm/hmJikw+vlx6tmRS2Ql7vqGehD&#10;TJ8ALcs/HTfaZdmiFYfPMVEyCr2E5GPj2EgFr26uVyUsotH9vTYmX5bRga0J7CCo6UJKcKkIIJYX&#10;kbQzjqizrElI+UsnA1OOb6DIGCq9mZLkkfwTr3EUnWGKqpiB9d+B5/gMhTKu/wKeESUzujSDrXYY&#10;fpc9HS9WqCn+4sCkO1vwhP2ptLhYQ3NX/D+/kTzYL/cF/vySNz8BAAD//wMAUEsDBBQABgAIAAAA&#10;IQDrL6Q93QAAAAcBAAAPAAAAZHJzL2Rvd25yZXYueG1sTI7NTsMwEITvSLyDtUjcWieohCjEqQoS&#10;ByRAakDA0Y2XJGCvQ+y26duz5QKn/ZnRzFcuJ2fFDsfQe1KQzhMQSI03PbUKXp7vZjmIEDUZbT2h&#10;ggMGWFanJ6UujN/TGnd1bAWHUCi0gi7GoZAyNB06HeZ+QGLtw49ORz7HVppR7zncWXmRJJl0uidu&#10;6PSAtx02X/XWKfi2h/b+vVlNT27xVj++fmb5zUOm1PnZtLoGEXGKf2Y44jM6VMy08VsyQVgFs/SS&#10;nQpyHkc5XVzxtvl9yKqU//mrHwAAAP//AwBQSwECLQAUAAYACAAAACEAtoM4kv4AAADhAQAAEwAA&#10;AAAAAAAAAAAAAAAAAAAAW0NvbnRlbnRfVHlwZXNdLnhtbFBLAQItABQABgAIAAAAIQA4/SH/1gAA&#10;AJQBAAALAAAAAAAAAAAAAAAAAC8BAABfcmVscy8ucmVsc1BLAQItABQABgAIAAAAIQDVnY9R1QEA&#10;ABEEAAAOAAAAAAAAAAAAAAAAAC4CAABkcnMvZTJvRG9jLnhtbFBLAQItABQABgAIAAAAIQDrL6Q9&#10;3QAAAAcBAAAPAAAAAAAAAAAAAAAAAC8EAABkcnMvZG93bnJldi54bWxQSwUGAAAAAAQABADzAAAA&#10;OQUAAAAA&#10;">
                <v:stroke endcap="round"/>
              </v:line>
            </w:pict>
          </mc:Fallback>
        </mc:AlternateContent>
      </w:r>
    </w:p>
    <w:tbl>
      <w:tblPr>
        <w:tblStyle w:val="TableGridLight"/>
        <w:tblW w:w="5110" w:type="pct"/>
        <w:tblInd w:w="-95" w:type="dxa"/>
        <w:tblLayout w:type="fixed"/>
        <w:tblLook w:val="06A0" w:firstRow="1" w:lastRow="0" w:firstColumn="1" w:lastColumn="0" w:noHBand="1" w:noVBand="1"/>
        <w:tblDescription w:val="Resume layout table"/>
      </w:tblPr>
      <w:tblGrid>
        <w:gridCol w:w="2250"/>
        <w:gridCol w:w="1170"/>
        <w:gridCol w:w="8159"/>
      </w:tblGrid>
      <w:tr w:rsidR="00601A33" w:rsidRPr="00D3111C" w14:paraId="7BD65817" w14:textId="77777777" w:rsidTr="580E8A25">
        <w:trPr>
          <w:trHeight w:val="153"/>
        </w:trPr>
        <w:tc>
          <w:tcPr>
            <w:tcW w:w="11579" w:type="dxa"/>
            <w:gridSpan w:val="3"/>
            <w:shd w:val="clear" w:color="auto" w:fill="D9D9D9" w:themeFill="background1" w:themeFillShade="D9"/>
          </w:tcPr>
          <w:p w14:paraId="2F661F95" w14:textId="77777777" w:rsidR="00601A33" w:rsidRPr="00D3111C" w:rsidRDefault="00601A33" w:rsidP="00F85E03">
            <w:pPr>
              <w:pStyle w:val="ListBullet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b/>
                <w:color w:val="auto"/>
              </w:rPr>
              <w:t>PROFESSIONAL SUMMARY</w:t>
            </w:r>
          </w:p>
        </w:tc>
      </w:tr>
      <w:tr w:rsidR="00601A33" w:rsidRPr="00D3111C" w14:paraId="770DBA34" w14:textId="77777777" w:rsidTr="580E8A25">
        <w:trPr>
          <w:trHeight w:val="1440"/>
        </w:trPr>
        <w:tc>
          <w:tcPr>
            <w:tcW w:w="11579" w:type="dxa"/>
            <w:gridSpan w:val="3"/>
          </w:tcPr>
          <w:p w14:paraId="1AE59818" w14:textId="5BE001B6" w:rsidR="00B131EE" w:rsidRPr="00EE0D0B" w:rsidRDefault="00573DF4" w:rsidP="007E4E5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="00B131EE" w:rsidRPr="00EE0D0B">
              <w:rPr>
                <w:rFonts w:ascii="Times New Roman" w:hAnsi="Times New Roman" w:cs="Times New Roman"/>
                <w:color w:val="000000" w:themeColor="text1"/>
              </w:rPr>
              <w:t>+ years of experience in IT Software development, especially in building high performance Web applications.</w:t>
            </w:r>
          </w:p>
          <w:p w14:paraId="21F1885E" w14:textId="06001946" w:rsidR="00EE0D0B" w:rsidRDefault="00EE0D0B" w:rsidP="007E4E5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EE0D0B">
              <w:rPr>
                <w:rFonts w:ascii="Times New Roman" w:hAnsi="Times New Roman" w:cs="Times New Roman"/>
                <w:color w:val="000000"/>
              </w:rPr>
              <w:t>Experience of working with Singapore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EE0D0B">
              <w:rPr>
                <w:rFonts w:ascii="Times New Roman" w:hAnsi="Times New Roman" w:cs="Times New Roman"/>
                <w:color w:val="000000"/>
              </w:rPr>
              <w:t>Southeast Asia clients/partners in recent projects.</w:t>
            </w:r>
          </w:p>
          <w:p w14:paraId="4CD6495A" w14:textId="7141FAF1" w:rsidR="006D0CA0" w:rsidRPr="006D0CA0" w:rsidRDefault="006D0CA0" w:rsidP="007E4E5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6D0CA0">
              <w:rPr>
                <w:rFonts w:ascii="Times New Roman" w:hAnsi="Times New Roman" w:cs="Times New Roman"/>
                <w:color w:val="000000"/>
              </w:rPr>
              <w:t>Mentor and support other team members of the team to assist in completing tasks and meet objectives.</w:t>
            </w:r>
          </w:p>
          <w:p w14:paraId="4F11F79F" w14:textId="77777777" w:rsidR="00E96421" w:rsidRDefault="008113BB" w:rsidP="007E4E5D">
            <w:pPr>
              <w:pStyle w:val="ListBullet"/>
              <w:numPr>
                <w:ilvl w:val="0"/>
                <w:numId w:val="23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113BB">
              <w:rPr>
                <w:rFonts w:ascii="Times New Roman" w:hAnsi="Times New Roman" w:cs="Times New Roman"/>
                <w:color w:val="000000" w:themeColor="text1"/>
              </w:rPr>
              <w:t>Programming Smart Device and IoT Device</w:t>
            </w:r>
            <w:r w:rsidR="00552DA7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0205E044" w14:textId="77777777" w:rsidR="00BD529B" w:rsidRPr="00BD529B" w:rsidRDefault="00BD529B" w:rsidP="007E4E5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D529B">
              <w:rPr>
                <w:rFonts w:ascii="Times New Roman" w:hAnsi="Times New Roman" w:cs="Times New Roman"/>
                <w:color w:val="000000" w:themeColor="text1"/>
              </w:rPr>
              <w:t>Have knowledge and hands on with CI/CD pipeline and script automation, trigger event.</w:t>
            </w:r>
          </w:p>
          <w:p w14:paraId="448D2D40" w14:textId="1D001F20" w:rsidR="00BD529B" w:rsidRPr="00BD529B" w:rsidRDefault="00BD529B" w:rsidP="007E4E5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D529B">
              <w:rPr>
                <w:rFonts w:ascii="Times New Roman" w:hAnsi="Times New Roman" w:cs="Times New Roman"/>
                <w:color w:val="000000" w:themeColor="text1"/>
              </w:rPr>
              <w:t>Have experience in working on projects, decent teamwork skills.</w:t>
            </w:r>
          </w:p>
        </w:tc>
      </w:tr>
      <w:tr w:rsidR="00601A33" w:rsidRPr="00D3111C" w14:paraId="65B48342" w14:textId="77777777" w:rsidTr="002C21ED">
        <w:trPr>
          <w:trHeight w:val="368"/>
        </w:trPr>
        <w:tc>
          <w:tcPr>
            <w:tcW w:w="11579" w:type="dxa"/>
            <w:gridSpan w:val="3"/>
            <w:shd w:val="clear" w:color="auto" w:fill="D9D9D9" w:themeFill="background1" w:themeFillShade="D9"/>
          </w:tcPr>
          <w:p w14:paraId="64AD4171" w14:textId="77777777" w:rsidR="00601A33" w:rsidRPr="00D3111C" w:rsidRDefault="00601A33" w:rsidP="00F85E03">
            <w:pPr>
              <w:pStyle w:val="ListBulle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b/>
                <w:color w:val="auto"/>
              </w:rPr>
              <w:t>TECHNICAL</w:t>
            </w:r>
            <w:r w:rsidRPr="00D3111C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 w:rsidRPr="00D3111C">
              <w:rPr>
                <w:rFonts w:ascii="Times New Roman" w:hAnsi="Times New Roman" w:cs="Times New Roman"/>
                <w:b/>
                <w:color w:val="auto"/>
              </w:rPr>
              <w:t>EXPERTISE</w:t>
            </w:r>
          </w:p>
        </w:tc>
      </w:tr>
      <w:tr w:rsidR="00601A33" w:rsidRPr="00D3111C" w14:paraId="7A142889" w14:textId="77777777" w:rsidTr="580E8A25">
        <w:trPr>
          <w:trHeight w:val="144"/>
        </w:trPr>
        <w:tc>
          <w:tcPr>
            <w:tcW w:w="3420" w:type="dxa"/>
            <w:gridSpan w:val="2"/>
            <w:shd w:val="clear" w:color="auto" w:fill="D9D9D9" w:themeFill="background1" w:themeFillShade="D9"/>
          </w:tcPr>
          <w:p w14:paraId="591C7ACE" w14:textId="77777777" w:rsidR="00601A33" w:rsidRPr="00624AAE" w:rsidRDefault="00726A06" w:rsidP="00624AAE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Program l</w:t>
            </w:r>
            <w:r w:rsidR="00601A33" w:rsidRPr="00624AAE">
              <w:rPr>
                <w:rFonts w:ascii="Times New Roman" w:hAnsi="Times New Roman" w:cs="Times New Roman"/>
                <w:b/>
                <w:color w:val="000000" w:themeColor="text1"/>
              </w:rPr>
              <w:t>anguages</w:t>
            </w:r>
          </w:p>
        </w:tc>
        <w:tc>
          <w:tcPr>
            <w:tcW w:w="8159" w:type="dxa"/>
          </w:tcPr>
          <w:p w14:paraId="34A00608" w14:textId="29B3FD83" w:rsidR="00601A33" w:rsidRPr="00D3111C" w:rsidRDefault="00904654" w:rsidP="009824D6">
            <w:pPr>
              <w:ind w:left="35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Java, </w:t>
            </w:r>
            <w:r w:rsidR="00F51EE4">
              <w:rPr>
                <w:rFonts w:ascii="Times New Roman" w:hAnsi="Times New Roman" w:cs="Times New Roman"/>
                <w:color w:val="000000" w:themeColor="text1"/>
              </w:rPr>
              <w:t>C/</w:t>
            </w:r>
            <w:r w:rsidR="00F508D7">
              <w:rPr>
                <w:rFonts w:ascii="Times New Roman" w:hAnsi="Times New Roman" w:cs="Times New Roman"/>
                <w:color w:val="000000" w:themeColor="text1"/>
              </w:rPr>
              <w:t>C++</w:t>
            </w:r>
            <w:r w:rsidR="00F51EE4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="00FF748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B033B">
              <w:rPr>
                <w:rFonts w:ascii="Times New Roman" w:hAnsi="Times New Roman" w:cs="Times New Roman"/>
                <w:color w:val="000000" w:themeColor="text1"/>
              </w:rPr>
              <w:t xml:space="preserve">TypeScript, </w:t>
            </w:r>
            <w:r w:rsidR="004B033B" w:rsidRPr="000A7DB4">
              <w:rPr>
                <w:rFonts w:ascii="Times New Roman" w:hAnsi="Times New Roman" w:cs="Times New Roman"/>
                <w:color w:val="000000" w:themeColor="text1"/>
              </w:rPr>
              <w:t>JavaScript</w:t>
            </w:r>
            <w:r w:rsidR="00F508D7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FF14A4" w:rsidRPr="00D3111C" w14:paraId="2D695C6D" w14:textId="77777777" w:rsidTr="580E8A25">
        <w:trPr>
          <w:trHeight w:val="144"/>
        </w:trPr>
        <w:tc>
          <w:tcPr>
            <w:tcW w:w="3420" w:type="dxa"/>
            <w:gridSpan w:val="2"/>
            <w:shd w:val="clear" w:color="auto" w:fill="D9D9D9" w:themeFill="background1" w:themeFillShade="D9"/>
          </w:tcPr>
          <w:p w14:paraId="5653666A" w14:textId="57E132AC" w:rsidR="00FF14A4" w:rsidRDefault="00D30A4B" w:rsidP="00624AAE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30A4B">
              <w:rPr>
                <w:rFonts w:ascii="Times New Roman" w:hAnsi="Times New Roman" w:cs="Times New Roman"/>
                <w:b/>
                <w:color w:val="000000" w:themeColor="text1"/>
              </w:rPr>
              <w:t>Frameworks</w:t>
            </w:r>
          </w:p>
        </w:tc>
        <w:tc>
          <w:tcPr>
            <w:tcW w:w="8159" w:type="dxa"/>
          </w:tcPr>
          <w:p w14:paraId="588CD237" w14:textId="7B7621F0" w:rsidR="00FF14A4" w:rsidRDefault="00FF14A4" w:rsidP="009824D6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ReactJS, </w:t>
            </w:r>
            <w:r w:rsidR="00340E69">
              <w:rPr>
                <w:rFonts w:ascii="Times New Roman" w:hAnsi="Times New Roman" w:cs="Times New Roman"/>
                <w:color w:val="000000" w:themeColor="text1"/>
              </w:rPr>
              <w:t>NodeJS</w:t>
            </w:r>
            <w:r w:rsidR="002975CD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="002975CD">
              <w:rPr>
                <w:rFonts w:ascii="Times New Roman" w:hAnsi="Times New Roman" w:cs="Times New Roman"/>
                <w:color w:val="000000" w:themeColor="text1"/>
              </w:rPr>
              <w:t>Nest</w:t>
            </w:r>
            <w:r w:rsidR="00A76CC3">
              <w:rPr>
                <w:rFonts w:ascii="Times New Roman" w:hAnsi="Times New Roman" w:cs="Times New Roman"/>
                <w:color w:val="000000" w:themeColor="text1"/>
              </w:rPr>
              <w:t>J</w:t>
            </w:r>
            <w:r w:rsidR="00BD529B">
              <w:rPr>
                <w:rFonts w:ascii="Times New Roman" w:hAnsi="Times New Roman" w:cs="Times New Roman"/>
                <w:color w:val="000000" w:themeColor="text1"/>
              </w:rPr>
              <w:t>S</w:t>
            </w:r>
            <w:proofErr w:type="spellEnd"/>
            <w:r w:rsidR="00BD529B">
              <w:rPr>
                <w:rFonts w:ascii="Times New Roman" w:hAnsi="Times New Roman" w:cs="Times New Roman"/>
                <w:color w:val="000000" w:themeColor="text1"/>
              </w:rPr>
              <w:t>, Flamingo</w:t>
            </w:r>
          </w:p>
        </w:tc>
      </w:tr>
      <w:tr w:rsidR="005F3A24" w:rsidRPr="00D3111C" w14:paraId="18BEC784" w14:textId="77777777" w:rsidTr="580E8A25">
        <w:trPr>
          <w:trHeight w:val="144"/>
        </w:trPr>
        <w:tc>
          <w:tcPr>
            <w:tcW w:w="3420" w:type="dxa"/>
            <w:gridSpan w:val="2"/>
            <w:shd w:val="clear" w:color="auto" w:fill="D9D9D9" w:themeFill="background1" w:themeFillShade="D9"/>
          </w:tcPr>
          <w:p w14:paraId="5FD0E278" w14:textId="2C77C1D9" w:rsidR="005F3A24" w:rsidRPr="00624AAE" w:rsidRDefault="00E544E8" w:rsidP="005F3A24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Peripherals and</w:t>
            </w: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5F3A24" w:rsidRPr="00624AAE">
              <w:rPr>
                <w:rFonts w:ascii="Times New Roman" w:hAnsi="Times New Roman" w:cs="Times New Roman"/>
                <w:b/>
                <w:color w:val="000000" w:themeColor="text1"/>
              </w:rPr>
              <w:t>protocols</w:t>
            </w:r>
          </w:p>
        </w:tc>
        <w:tc>
          <w:tcPr>
            <w:tcW w:w="8159" w:type="dxa"/>
          </w:tcPr>
          <w:p w14:paraId="6B8CEF21" w14:textId="2A76F790" w:rsidR="005F3A24" w:rsidRPr="00D3111C" w:rsidRDefault="00702E89" w:rsidP="00C65A61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TCP/IP, HTTP, MQTT</w:t>
            </w:r>
            <w:r w:rsidR="008B2AE1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5F3A24" w:rsidRPr="00D3111C" w14:paraId="595406D5" w14:textId="77777777" w:rsidTr="580E8A25">
        <w:trPr>
          <w:trHeight w:val="144"/>
        </w:trPr>
        <w:tc>
          <w:tcPr>
            <w:tcW w:w="3420" w:type="dxa"/>
            <w:gridSpan w:val="2"/>
            <w:shd w:val="clear" w:color="auto" w:fill="D9D9D9" w:themeFill="background1" w:themeFillShade="D9"/>
          </w:tcPr>
          <w:p w14:paraId="2F1DA4EB" w14:textId="77777777" w:rsidR="005F3A24" w:rsidRPr="00624AAE" w:rsidRDefault="005F3A24" w:rsidP="005F3A24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Source Control Tools</w:t>
            </w:r>
          </w:p>
        </w:tc>
        <w:tc>
          <w:tcPr>
            <w:tcW w:w="8159" w:type="dxa"/>
          </w:tcPr>
          <w:p w14:paraId="1F4C9DF2" w14:textId="67DE78A2" w:rsidR="005F3A24" w:rsidRPr="00D3111C" w:rsidRDefault="00DA219B" w:rsidP="005F3A24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A219B">
              <w:rPr>
                <w:rFonts w:ascii="Times New Roman" w:hAnsi="Times New Roman" w:cs="Times New Roman"/>
                <w:color w:val="000000" w:themeColor="text1"/>
              </w:rPr>
              <w:t>SVN</w:t>
            </w:r>
            <w:r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Pr="00DA219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5F3A24">
              <w:rPr>
                <w:rFonts w:ascii="Times New Roman" w:hAnsi="Times New Roman" w:cs="Times New Roman"/>
                <w:color w:val="000000" w:themeColor="text1"/>
              </w:rPr>
              <w:t>G</w:t>
            </w:r>
            <w:r w:rsidR="000B19DF">
              <w:rPr>
                <w:rFonts w:ascii="Times New Roman" w:hAnsi="Times New Roman" w:cs="Times New Roman"/>
                <w:color w:val="000000" w:themeColor="text1"/>
              </w:rPr>
              <w:t>it, Smart</w:t>
            </w:r>
            <w:r w:rsidR="008B2AE1">
              <w:rPr>
                <w:rFonts w:ascii="Times New Roman" w:hAnsi="Times New Roman" w:cs="Times New Roman"/>
                <w:color w:val="000000" w:themeColor="text1"/>
              </w:rPr>
              <w:t xml:space="preserve"> G</w:t>
            </w:r>
            <w:r w:rsidR="000B19DF">
              <w:rPr>
                <w:rFonts w:ascii="Times New Roman" w:hAnsi="Times New Roman" w:cs="Times New Roman"/>
                <w:color w:val="000000" w:themeColor="text1"/>
              </w:rPr>
              <w:t>it</w:t>
            </w:r>
            <w:r w:rsidR="00F508D7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5F3A24" w:rsidRPr="00B6695E" w14:paraId="4B809664" w14:textId="77777777" w:rsidTr="580E8A25">
        <w:trPr>
          <w:trHeight w:val="144"/>
        </w:trPr>
        <w:tc>
          <w:tcPr>
            <w:tcW w:w="3420" w:type="dxa"/>
            <w:gridSpan w:val="2"/>
            <w:shd w:val="clear" w:color="auto" w:fill="D9D9D9" w:themeFill="background1" w:themeFillShade="D9"/>
          </w:tcPr>
          <w:p w14:paraId="07372900" w14:textId="77777777" w:rsidR="005F3A24" w:rsidRPr="00624AAE" w:rsidRDefault="005F3A24" w:rsidP="005F3A24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IDE/Utilities</w:t>
            </w:r>
          </w:p>
        </w:tc>
        <w:tc>
          <w:tcPr>
            <w:tcW w:w="8159" w:type="dxa"/>
          </w:tcPr>
          <w:p w14:paraId="6A2C95ED" w14:textId="09D4A3B9" w:rsidR="005F3A24" w:rsidRPr="00D3111C" w:rsidRDefault="00EF71EB" w:rsidP="00EF71EB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Visual</w:t>
            </w:r>
            <w:r w:rsidR="00552DA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Studio</w:t>
            </w:r>
            <w:r w:rsidR="008113BB">
              <w:rPr>
                <w:rFonts w:ascii="Times New Roman" w:hAnsi="Times New Roman" w:cs="Times New Roman"/>
                <w:color w:val="000000" w:themeColor="text1"/>
              </w:rPr>
              <w:t>, Q</w:t>
            </w:r>
            <w:r w:rsidR="007A4926"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="008113BB">
              <w:rPr>
                <w:rFonts w:ascii="Times New Roman" w:hAnsi="Times New Roman" w:cs="Times New Roman"/>
                <w:color w:val="000000" w:themeColor="text1"/>
              </w:rPr>
              <w:t xml:space="preserve"> Creator</w:t>
            </w:r>
            <w:r w:rsidR="00702E89">
              <w:rPr>
                <w:rFonts w:ascii="Times New Roman" w:hAnsi="Times New Roman" w:cs="Times New Roman"/>
                <w:color w:val="000000" w:themeColor="text1"/>
              </w:rPr>
              <w:t xml:space="preserve">, Visual Code, </w:t>
            </w:r>
            <w:proofErr w:type="spellStart"/>
            <w:r w:rsidR="00702E89">
              <w:rPr>
                <w:rFonts w:ascii="Times New Roman" w:hAnsi="Times New Roman" w:cs="Times New Roman"/>
                <w:color w:val="000000" w:themeColor="text1"/>
              </w:rPr>
              <w:t>ReSharp</w:t>
            </w:r>
            <w:proofErr w:type="spellEnd"/>
            <w:r w:rsidR="0022563F">
              <w:rPr>
                <w:rFonts w:ascii="Times New Roman" w:hAnsi="Times New Roman" w:cs="Times New Roman"/>
                <w:color w:val="000000" w:themeColor="text1"/>
              </w:rPr>
              <w:t>, WebStorm</w:t>
            </w:r>
            <w:r w:rsidR="008113BB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5F3A24" w:rsidRPr="00D3111C" w14:paraId="21915E08" w14:textId="77777777" w:rsidTr="580E8A25">
        <w:trPr>
          <w:trHeight w:val="144"/>
        </w:trPr>
        <w:tc>
          <w:tcPr>
            <w:tcW w:w="3420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67F5D321" w14:textId="77777777" w:rsidR="005F3A24" w:rsidRPr="00624AAE" w:rsidRDefault="005F3A24" w:rsidP="005F3A24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Operating Systems</w:t>
            </w:r>
          </w:p>
        </w:tc>
        <w:tc>
          <w:tcPr>
            <w:tcW w:w="8159" w:type="dxa"/>
            <w:tcBorders>
              <w:bottom w:val="nil"/>
            </w:tcBorders>
          </w:tcPr>
          <w:p w14:paraId="5CB186E8" w14:textId="3AAA57FE" w:rsidR="005F3A24" w:rsidRPr="00D3111C" w:rsidRDefault="00EF71EB" w:rsidP="00EF71EB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Windows</w:t>
            </w:r>
            <w:r w:rsidR="008113BB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="00552DA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113BB">
              <w:rPr>
                <w:rFonts w:ascii="Times New Roman" w:hAnsi="Times New Roman" w:cs="Times New Roman"/>
                <w:color w:val="000000" w:themeColor="text1"/>
              </w:rPr>
              <w:t>Ubuntu</w:t>
            </w:r>
            <w:r w:rsidR="000A46CA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0A46CA" w:rsidRPr="000A46CA">
              <w:rPr>
                <w:rFonts w:ascii="Times New Roman" w:hAnsi="Times New Roman" w:cs="Times New Roman"/>
                <w:color w:val="000000" w:themeColor="text1"/>
              </w:rPr>
              <w:t>CentO</w:t>
            </w:r>
            <w:r w:rsidR="002C21ED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="000A46CA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BD1937" w:rsidRPr="00D3111C" w14:paraId="39361C5A" w14:textId="77777777" w:rsidTr="580E8A25">
        <w:trPr>
          <w:trHeight w:val="144"/>
        </w:trPr>
        <w:tc>
          <w:tcPr>
            <w:tcW w:w="3420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390C85CE" w14:textId="1177A2B5" w:rsidR="00BD1937" w:rsidRPr="00624AAE" w:rsidRDefault="00BD1937" w:rsidP="005F3A24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D1937">
              <w:rPr>
                <w:rFonts w:ascii="Times New Roman" w:hAnsi="Times New Roman" w:cs="Times New Roman"/>
                <w:b/>
                <w:color w:val="000000" w:themeColor="text1"/>
              </w:rPr>
              <w:t>Containerization</w:t>
            </w:r>
          </w:p>
        </w:tc>
        <w:tc>
          <w:tcPr>
            <w:tcW w:w="8159" w:type="dxa"/>
            <w:tcBorders>
              <w:bottom w:val="nil"/>
            </w:tcBorders>
          </w:tcPr>
          <w:p w14:paraId="3075FB4A" w14:textId="0A1FE874" w:rsidR="00BD1937" w:rsidRDefault="00BD1937" w:rsidP="00EF71EB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Docker</w:t>
            </w:r>
          </w:p>
        </w:tc>
      </w:tr>
      <w:tr w:rsidR="00F93035" w:rsidRPr="00D3111C" w14:paraId="73137979" w14:textId="77777777" w:rsidTr="580E8A25">
        <w:trPr>
          <w:trHeight w:val="144"/>
        </w:trPr>
        <w:tc>
          <w:tcPr>
            <w:tcW w:w="3420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115591E6" w14:textId="01A0CC04" w:rsidR="00F93035" w:rsidRPr="00BD1937" w:rsidRDefault="00F93035" w:rsidP="005F3A24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93035">
              <w:rPr>
                <w:rFonts w:ascii="Times New Roman" w:hAnsi="Times New Roman" w:cs="Times New Roman"/>
                <w:b/>
                <w:color w:val="000000" w:themeColor="text1"/>
              </w:rPr>
              <w:t>SQL Databases</w:t>
            </w:r>
          </w:p>
        </w:tc>
        <w:tc>
          <w:tcPr>
            <w:tcW w:w="8159" w:type="dxa"/>
            <w:tcBorders>
              <w:bottom w:val="nil"/>
            </w:tcBorders>
          </w:tcPr>
          <w:p w14:paraId="1ACAD9D5" w14:textId="7023ACF5" w:rsidR="00F93035" w:rsidRPr="00927153" w:rsidRDefault="00F93035" w:rsidP="00EF71EB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27153">
              <w:rPr>
                <w:rFonts w:ascii="Times New Roman" w:hAnsi="Times New Roman" w:cs="Times New Roman"/>
                <w:color w:val="000000"/>
              </w:rPr>
              <w:t>MS SQL Server, PostgreSQL</w:t>
            </w:r>
          </w:p>
        </w:tc>
      </w:tr>
      <w:tr w:rsidR="00DA219B" w:rsidRPr="00D3111C" w14:paraId="00F0EDBD" w14:textId="77777777" w:rsidTr="580E8A25">
        <w:trPr>
          <w:trHeight w:val="144"/>
        </w:trPr>
        <w:tc>
          <w:tcPr>
            <w:tcW w:w="3420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5F28962F" w14:textId="1E4974D3" w:rsidR="00DA219B" w:rsidRPr="00F93035" w:rsidRDefault="00DA219B" w:rsidP="005F3A24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A219B">
              <w:rPr>
                <w:rFonts w:ascii="Times New Roman" w:hAnsi="Times New Roman" w:cs="Times New Roman"/>
                <w:b/>
                <w:color w:val="000000" w:themeColor="text1"/>
              </w:rPr>
              <w:t>NoSQL Databases</w:t>
            </w:r>
          </w:p>
        </w:tc>
        <w:tc>
          <w:tcPr>
            <w:tcW w:w="8159" w:type="dxa"/>
            <w:tcBorders>
              <w:bottom w:val="nil"/>
            </w:tcBorders>
          </w:tcPr>
          <w:p w14:paraId="33167E1D" w14:textId="5E599E86" w:rsidR="00DA219B" w:rsidRPr="00927153" w:rsidRDefault="00DA219B" w:rsidP="00EF71EB">
            <w:pPr>
              <w:ind w:left="35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A219B">
              <w:rPr>
                <w:rFonts w:ascii="Times New Roman" w:hAnsi="Times New Roman" w:cs="Times New Roman"/>
                <w:color w:val="000000"/>
              </w:rPr>
              <w:t>MongoDB</w:t>
            </w:r>
          </w:p>
        </w:tc>
      </w:tr>
      <w:tr w:rsidR="00DA219B" w:rsidRPr="00D3111C" w14:paraId="23777262" w14:textId="77777777" w:rsidTr="580E8A25">
        <w:trPr>
          <w:trHeight w:val="144"/>
        </w:trPr>
        <w:tc>
          <w:tcPr>
            <w:tcW w:w="3420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7FB8A425" w14:textId="12671AD0" w:rsidR="00DA219B" w:rsidRPr="00F93035" w:rsidRDefault="006E6A55" w:rsidP="005F3A24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E6A55">
              <w:rPr>
                <w:rFonts w:ascii="Times New Roman" w:hAnsi="Times New Roman" w:cs="Times New Roman"/>
                <w:b/>
                <w:color w:val="000000" w:themeColor="text1"/>
              </w:rPr>
              <w:t>Other Platforms &amp; Tools</w:t>
            </w:r>
          </w:p>
        </w:tc>
        <w:tc>
          <w:tcPr>
            <w:tcW w:w="8159" w:type="dxa"/>
            <w:tcBorders>
              <w:bottom w:val="nil"/>
            </w:tcBorders>
          </w:tcPr>
          <w:p w14:paraId="697E0AF6" w14:textId="1F51025A" w:rsidR="00DA219B" w:rsidRPr="00927153" w:rsidRDefault="006E6A55" w:rsidP="00EF71EB">
            <w:pPr>
              <w:ind w:left="35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6E6A55">
              <w:rPr>
                <w:rFonts w:ascii="Times New Roman" w:hAnsi="Times New Roman" w:cs="Times New Roman"/>
                <w:color w:val="000000"/>
              </w:rPr>
              <w:t>Jenkins, Bitbucket</w:t>
            </w:r>
            <w:r>
              <w:rPr>
                <w:rFonts w:ascii="Times New Roman" w:hAnsi="Times New Roman" w:cs="Times New Roman"/>
                <w:color w:val="000000"/>
              </w:rPr>
              <w:t>, Gitlab CICD</w:t>
            </w:r>
            <w:r w:rsidR="00C31793">
              <w:rPr>
                <w:rFonts w:ascii="Times New Roman" w:hAnsi="Times New Roman" w:cs="Times New Roman"/>
                <w:color w:val="000000"/>
              </w:rPr>
              <w:t xml:space="preserve">, Swagger UI, </w:t>
            </w:r>
            <w:r w:rsidR="00E20B54">
              <w:rPr>
                <w:rFonts w:ascii="Times New Roman" w:hAnsi="Times New Roman" w:cs="Times New Roman"/>
                <w:color w:val="000000"/>
              </w:rPr>
              <w:t>Graph</w:t>
            </w:r>
            <w:r w:rsidR="00C3179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20B54">
              <w:rPr>
                <w:rFonts w:ascii="Times New Roman" w:hAnsi="Times New Roman" w:cs="Times New Roman"/>
                <w:color w:val="000000"/>
              </w:rPr>
              <w:t>QL</w:t>
            </w:r>
          </w:p>
        </w:tc>
      </w:tr>
      <w:tr w:rsidR="00471D74" w:rsidRPr="00D3111C" w14:paraId="25399A36" w14:textId="77777777" w:rsidTr="580E8A25">
        <w:trPr>
          <w:trHeight w:val="144"/>
        </w:trPr>
        <w:tc>
          <w:tcPr>
            <w:tcW w:w="3420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25BCC673" w14:textId="6094658A" w:rsidR="00471D74" w:rsidRPr="006E6A55" w:rsidRDefault="00471D74" w:rsidP="005F3A24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71D74">
              <w:rPr>
                <w:rFonts w:ascii="Times New Roman" w:hAnsi="Times New Roman" w:cs="Times New Roman"/>
                <w:b/>
                <w:color w:val="000000" w:themeColor="text1"/>
              </w:rPr>
              <w:t>Soft Skills</w:t>
            </w:r>
          </w:p>
        </w:tc>
        <w:tc>
          <w:tcPr>
            <w:tcW w:w="8159" w:type="dxa"/>
            <w:tcBorders>
              <w:bottom w:val="nil"/>
            </w:tcBorders>
          </w:tcPr>
          <w:p w14:paraId="56160138" w14:textId="654EDEE1" w:rsidR="00471D74" w:rsidRPr="006E6A55" w:rsidRDefault="00471D74" w:rsidP="00EF71EB">
            <w:pPr>
              <w:ind w:left="35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</w:t>
            </w:r>
            <w:r w:rsidRPr="00471D74">
              <w:rPr>
                <w:rFonts w:ascii="Times New Roman" w:hAnsi="Times New Roman" w:cs="Times New Roman"/>
                <w:color w:val="000000"/>
              </w:rPr>
              <w:t>eamwork &amp; self-training skills, problem solving, organizing, work well under pressure.</w:t>
            </w:r>
          </w:p>
        </w:tc>
      </w:tr>
      <w:tr w:rsidR="005F3A24" w:rsidRPr="00D3111C" w14:paraId="4FFA1015" w14:textId="77777777" w:rsidTr="580E8A25">
        <w:trPr>
          <w:trHeight w:val="278"/>
        </w:trPr>
        <w:tc>
          <w:tcPr>
            <w:tcW w:w="11579" w:type="dxa"/>
            <w:gridSpan w:val="3"/>
            <w:shd w:val="clear" w:color="auto" w:fill="auto"/>
          </w:tcPr>
          <w:p w14:paraId="60D11406" w14:textId="77777777" w:rsidR="005F3A24" w:rsidRPr="00D3111C" w:rsidRDefault="005F3A24" w:rsidP="005F3A24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F3A24" w:rsidRPr="00D3111C" w14:paraId="291CFE33" w14:textId="77777777" w:rsidTr="580E8A25">
        <w:tc>
          <w:tcPr>
            <w:tcW w:w="11579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14:paraId="4747D0AB" w14:textId="77777777" w:rsidR="005F3A24" w:rsidRPr="00D3111C" w:rsidRDefault="005F3A24" w:rsidP="005F3A24">
            <w:pPr>
              <w:pStyle w:val="ListBulle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b/>
                <w:color w:val="auto"/>
              </w:rPr>
              <w:t>PROFESSIONAL</w:t>
            </w:r>
            <w:r w:rsidRPr="00D3111C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 w:rsidRPr="00D3111C">
              <w:rPr>
                <w:rFonts w:ascii="Times New Roman" w:hAnsi="Times New Roman" w:cs="Times New Roman"/>
                <w:b/>
                <w:color w:val="auto"/>
              </w:rPr>
              <w:t>EXPERIENCE</w:t>
            </w:r>
          </w:p>
        </w:tc>
      </w:tr>
      <w:tr w:rsidR="00E050F1" w:rsidRPr="00D3111C" w14:paraId="42D5B649" w14:textId="77777777" w:rsidTr="580E8A25">
        <w:tc>
          <w:tcPr>
            <w:tcW w:w="11579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14:paraId="28AE53E8" w14:textId="77777777" w:rsidR="00E050F1" w:rsidRPr="00D3111C" w:rsidRDefault="00E050F1" w:rsidP="005F3A24">
            <w:pPr>
              <w:pStyle w:val="ListBullet"/>
              <w:jc w:val="both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  <w:tr w:rsidR="002C2D5F" w14:paraId="07C5122B" w14:textId="77777777" w:rsidTr="00BC1144">
        <w:tc>
          <w:tcPr>
            <w:tcW w:w="2250" w:type="dxa"/>
          </w:tcPr>
          <w:p w14:paraId="3DEAB74C" w14:textId="5F035C64" w:rsidR="002C2D5F" w:rsidRDefault="00C677FD" w:rsidP="00266590">
            <w:pPr>
              <w:spacing w:line="276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12</w:t>
            </w:r>
            <w:r w:rsidR="008D3D16" w:rsidRPr="008D3D16">
              <w:rPr>
                <w:rFonts w:ascii="Times New Roman" w:hAnsi="Times New Roman" w:cs="Times New Roman"/>
                <w:b/>
                <w:bCs/>
                <w:color w:val="auto"/>
              </w:rPr>
              <w:t>/20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>19</w:t>
            </w:r>
            <w:r w:rsidR="008D3D16" w:rsidRPr="008D3D16">
              <w:rPr>
                <w:rFonts w:ascii="Times New Roman" w:hAnsi="Times New Roman" w:cs="Times New Roman"/>
                <w:b/>
                <w:bCs/>
                <w:color w:val="auto"/>
              </w:rPr>
              <w:t> – 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>01</w:t>
            </w:r>
            <w:r w:rsidR="008D3D16" w:rsidRPr="008D3D16">
              <w:rPr>
                <w:rFonts w:ascii="Times New Roman" w:hAnsi="Times New Roman" w:cs="Times New Roman"/>
                <w:b/>
                <w:bCs/>
                <w:color w:val="auto"/>
              </w:rPr>
              <w:t>/202</w:t>
            </w:r>
            <w:r w:rsidR="008A0FB7">
              <w:rPr>
                <w:rFonts w:ascii="Times New Roman" w:hAnsi="Times New Roman" w:cs="Times New Roman"/>
                <w:b/>
                <w:bCs/>
                <w:color w:val="auto"/>
              </w:rPr>
              <w:t>0</w:t>
            </w:r>
            <w:r w:rsidR="008D3D16" w:rsidRPr="008D3D16">
              <w:rPr>
                <w:rFonts w:ascii="Times New Roman" w:hAnsi="Times New Roman" w:cs="Times New Roman"/>
                <w:b/>
                <w:color w:val="auto"/>
              </w:rPr>
              <w:t> </w:t>
            </w:r>
          </w:p>
        </w:tc>
        <w:tc>
          <w:tcPr>
            <w:tcW w:w="9329" w:type="dxa"/>
            <w:gridSpan w:val="2"/>
          </w:tcPr>
          <w:p w14:paraId="0884FEDF" w14:textId="77777777" w:rsidR="005725FE" w:rsidRPr="001B5B2E" w:rsidRDefault="005725FE" w:rsidP="005725FE">
            <w:pPr>
              <w:pStyle w:val="ListBullet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Company: </w:t>
            </w:r>
            <w:r w:rsidRPr="00D71D4B">
              <w:rPr>
                <w:rFonts w:ascii="Times New Roman" w:hAnsi="Times New Roman" w:cs="Times New Roman"/>
                <w:color w:val="000000" w:themeColor="text1"/>
              </w:rPr>
              <w:t xml:space="preserve">FPT Software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Company – Hanoi, </w:t>
            </w:r>
            <w:r w:rsidRPr="00D71D4B">
              <w:rPr>
                <w:rFonts w:ascii="Times New Roman" w:hAnsi="Times New Roman" w:cs="Times New Roman"/>
                <w:color w:val="000000" w:themeColor="text1"/>
              </w:rPr>
              <w:t>Vietnam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71327066" w14:textId="52198EE5" w:rsidR="005725FE" w:rsidRPr="00C524B0" w:rsidRDefault="005725FE" w:rsidP="005725FE">
            <w:pPr>
              <w:spacing w:line="276" w:lineRule="auto"/>
              <w:ind w:left="252" w:hanging="252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Description: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7B33B6" w:rsidRPr="000A7DB4">
              <w:rPr>
                <w:rFonts w:ascii="Times New Roman" w:hAnsi="Times New Roman" w:cs="Times New Roman"/>
                <w:color w:val="auto"/>
              </w:rPr>
              <w:t>Design Quiz Page</w:t>
            </w:r>
          </w:p>
          <w:p w14:paraId="370EEC85" w14:textId="77777777" w:rsidR="005725FE" w:rsidRDefault="005725FE" w:rsidP="005725FE">
            <w:pPr>
              <w:pStyle w:val="ListBullet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71D4B">
              <w:rPr>
                <w:rFonts w:ascii="Times New Roman" w:hAnsi="Times New Roman" w:cs="Times New Roman"/>
                <w:b/>
                <w:color w:val="000000" w:themeColor="text1"/>
              </w:rPr>
              <w:t>Position</w:t>
            </w:r>
            <w:r>
              <w:rPr>
                <w:rFonts w:ascii="Times New Roman" w:hAnsi="Times New Roman" w:cs="Times New Roman"/>
                <w:color w:val="000000" w:themeColor="text1"/>
              </w:rPr>
              <w:t>: Developer</w:t>
            </w:r>
          </w:p>
          <w:p w14:paraId="58080977" w14:textId="77777777" w:rsidR="007B33B6" w:rsidRPr="000A7DB4" w:rsidRDefault="007B33B6" w:rsidP="007B33B6">
            <w:pPr>
              <w:pStyle w:val="ListBullet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A7DB4">
              <w:rPr>
                <w:rFonts w:ascii="Times New Roman" w:hAnsi="Times New Roman" w:cs="Times New Roman"/>
                <w:b/>
                <w:color w:val="000000" w:themeColor="text1"/>
              </w:rPr>
              <w:t>Responsibility</w:t>
            </w:r>
            <w:r w:rsidRPr="000A7DB4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</w:p>
          <w:p w14:paraId="475FFCFC" w14:textId="77777777" w:rsidR="007B33B6" w:rsidRPr="000A7DB4" w:rsidRDefault="007B33B6" w:rsidP="007B33B6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A7DB4">
              <w:rPr>
                <w:rFonts w:ascii="Times New Roman" w:hAnsi="Times New Roman" w:cs="Times New Roman"/>
                <w:color w:val="000000" w:themeColor="text1"/>
              </w:rPr>
              <w:t xml:space="preserve">Designing solution based on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MVC </w:t>
            </w:r>
            <w:r w:rsidRPr="000A7DB4">
              <w:rPr>
                <w:rFonts w:ascii="Times New Roman" w:hAnsi="Times New Roman" w:cs="Times New Roman"/>
                <w:color w:val="000000" w:themeColor="text1"/>
              </w:rPr>
              <w:t>Architecture.</w:t>
            </w:r>
          </w:p>
          <w:p w14:paraId="487938D2" w14:textId="651F1292" w:rsidR="007B33B6" w:rsidRDefault="007B33B6" w:rsidP="007B33B6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A7DB4">
              <w:rPr>
                <w:rFonts w:ascii="Times New Roman" w:hAnsi="Times New Roman" w:cs="Times New Roman"/>
                <w:color w:val="000000" w:themeColor="text1"/>
              </w:rPr>
              <w:t>Building Backend server using Express</w:t>
            </w:r>
            <w:r w:rsidR="00863EA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0A7DB4">
              <w:rPr>
                <w:rFonts w:ascii="Times New Roman" w:hAnsi="Times New Roman" w:cs="Times New Roman"/>
                <w:color w:val="000000" w:themeColor="text1"/>
              </w:rPr>
              <w:t>JS.</w:t>
            </w:r>
          </w:p>
          <w:p w14:paraId="6D85B1FE" w14:textId="77777777" w:rsidR="007B33B6" w:rsidRDefault="007B33B6" w:rsidP="007B33B6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Authentication and Authorization by JWT and Refresh Token</w:t>
            </w:r>
          </w:p>
          <w:p w14:paraId="3D0A5815" w14:textId="77777777" w:rsidR="007B33B6" w:rsidRPr="000A7DB4" w:rsidRDefault="007B33B6" w:rsidP="007B33B6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Using Handlebars to design front end</w:t>
            </w:r>
          </w:p>
          <w:p w14:paraId="403C1EC1" w14:textId="77777777" w:rsidR="00863EAB" w:rsidRDefault="00863EAB" w:rsidP="00863EAB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45BFA">
              <w:rPr>
                <w:rFonts w:ascii="Times New Roman" w:hAnsi="Times New Roman" w:cs="Times New Roman"/>
                <w:color w:val="000000" w:themeColor="text1"/>
              </w:rPr>
              <w:t>Building database using MongoDB</w:t>
            </w:r>
          </w:p>
          <w:p w14:paraId="5D74A6B5" w14:textId="77777777" w:rsidR="00863EAB" w:rsidRPr="000A7DB4" w:rsidRDefault="00863EAB" w:rsidP="00863EAB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45BFA">
              <w:rPr>
                <w:rFonts w:ascii="Times New Roman" w:hAnsi="Times New Roman" w:cs="Times New Roman"/>
                <w:color w:val="000000" w:themeColor="text1"/>
              </w:rPr>
              <w:t>Use middleware validate, error handle</w:t>
            </w:r>
          </w:p>
          <w:p w14:paraId="06361B69" w14:textId="77777777" w:rsidR="007B33B6" w:rsidRPr="000A7DB4" w:rsidRDefault="007B33B6" w:rsidP="007B33B6">
            <w:pPr>
              <w:pStyle w:val="ListBullet"/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A7DB4">
              <w:rPr>
                <w:rFonts w:ascii="Times New Roman" w:hAnsi="Times New Roman" w:cs="Times New Roman"/>
                <w:b/>
                <w:color w:val="000000" w:themeColor="text1"/>
              </w:rPr>
              <w:t>Techniques</w:t>
            </w:r>
            <w:r w:rsidRPr="000A7DB4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</w:p>
          <w:p w14:paraId="64C63A46" w14:textId="77777777" w:rsidR="007B33B6" w:rsidRPr="000A7DB4" w:rsidRDefault="007B33B6" w:rsidP="007B33B6">
            <w:pPr>
              <w:pStyle w:val="ListBullet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A7DB4">
              <w:rPr>
                <w:rFonts w:ascii="Times New Roman" w:hAnsi="Times New Roman" w:cs="Times New Roman"/>
                <w:color w:val="000000" w:themeColor="text1"/>
              </w:rPr>
              <w:t>NodeJS, JS.</w:t>
            </w:r>
          </w:p>
          <w:p w14:paraId="23B672F0" w14:textId="77777777" w:rsidR="007B33B6" w:rsidRPr="000A7DB4" w:rsidRDefault="007B33B6" w:rsidP="007B33B6">
            <w:pPr>
              <w:pStyle w:val="ListBullet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Express, Handlebars</w:t>
            </w:r>
          </w:p>
          <w:p w14:paraId="51F38F16" w14:textId="17337144" w:rsidR="00B4794A" w:rsidRPr="0076511D" w:rsidRDefault="00274BB6" w:rsidP="007B33B6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jc w:val="both"/>
              <w:textAlignment w:val="baseline"/>
              <w:rPr>
                <w:b/>
                <w:bCs/>
                <w:color w:val="000000"/>
                <w:sz w:val="22"/>
                <w:szCs w:val="22"/>
              </w:rPr>
            </w:pPr>
            <w:r w:rsidRPr="0076511D">
              <w:rPr>
                <w:bCs/>
                <w:color w:val="000000" w:themeColor="text1"/>
                <w:sz w:val="22"/>
                <w:szCs w:val="22"/>
              </w:rPr>
              <w:t>MongoDB</w:t>
            </w:r>
            <w:r w:rsidR="007B33B6" w:rsidRPr="0076511D">
              <w:rPr>
                <w:bCs/>
                <w:color w:val="000000" w:themeColor="text1"/>
                <w:sz w:val="22"/>
                <w:szCs w:val="22"/>
              </w:rPr>
              <w:t>.</w:t>
            </w:r>
          </w:p>
        </w:tc>
      </w:tr>
      <w:tr w:rsidR="002F1ECE" w14:paraId="782B41BA" w14:textId="77777777" w:rsidTr="00BC1144">
        <w:tc>
          <w:tcPr>
            <w:tcW w:w="2250" w:type="dxa"/>
          </w:tcPr>
          <w:p w14:paraId="44F35F83" w14:textId="4C21307F" w:rsidR="002F1ECE" w:rsidRDefault="002F1ECE" w:rsidP="002F1EC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4</w:t>
            </w:r>
            <w:r w:rsidRPr="000A7DB4">
              <w:rPr>
                <w:rFonts w:ascii="Times New Roman" w:hAnsi="Times New Roman" w:cs="Times New Roman"/>
                <w:b/>
                <w:color w:val="auto"/>
              </w:rPr>
              <w:t>/202</w:t>
            </w:r>
            <w:r w:rsidR="00B3636C">
              <w:rPr>
                <w:rFonts w:ascii="Times New Roman" w:hAnsi="Times New Roman" w:cs="Times New Roman"/>
                <w:b/>
                <w:color w:val="auto"/>
              </w:rPr>
              <w:t>0</w:t>
            </w:r>
          </w:p>
        </w:tc>
        <w:tc>
          <w:tcPr>
            <w:tcW w:w="9329" w:type="dxa"/>
            <w:gridSpan w:val="2"/>
          </w:tcPr>
          <w:p w14:paraId="7C252983" w14:textId="41024775" w:rsidR="002F1ECE" w:rsidRPr="004B0D13" w:rsidRDefault="002F1ECE" w:rsidP="002F1ECE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vi-VN" w:eastAsia="en-US"/>
              </w:rPr>
            </w:pPr>
            <w:r w:rsidRPr="000A7DB4">
              <w:rPr>
                <w:rFonts w:ascii="Times New Roman" w:hAnsi="Times New Roman" w:cs="Times New Roman"/>
                <w:b/>
                <w:color w:val="auto"/>
              </w:rPr>
              <w:t>Project Description:</w:t>
            </w:r>
            <w:r w:rsidRPr="000A7DB4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0A46CA">
              <w:rPr>
                <w:rFonts w:ascii="Times New Roman" w:hAnsi="Times New Roman" w:cs="Times New Roman"/>
                <w:b/>
                <w:color w:val="000000" w:themeColor="text1"/>
              </w:rPr>
              <w:t>To-do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App</w:t>
            </w:r>
          </w:p>
          <w:p w14:paraId="38B69208" w14:textId="77777777" w:rsidR="002F1ECE" w:rsidRPr="000A7DB4" w:rsidRDefault="002F1ECE" w:rsidP="002F1ECE">
            <w:pPr>
              <w:pStyle w:val="ListBullet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A7DB4">
              <w:rPr>
                <w:rFonts w:ascii="Times New Roman" w:hAnsi="Times New Roman" w:cs="Times New Roman"/>
                <w:b/>
                <w:color w:val="000000" w:themeColor="text1"/>
              </w:rPr>
              <w:t>Position</w:t>
            </w:r>
            <w:r w:rsidRPr="000A7DB4">
              <w:rPr>
                <w:rFonts w:ascii="Times New Roman" w:hAnsi="Times New Roman" w:cs="Times New Roman"/>
                <w:color w:val="000000" w:themeColor="text1"/>
              </w:rPr>
              <w:t>:</w:t>
            </w:r>
            <w:r w:rsidRPr="000A7DB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Developer</w:t>
            </w:r>
          </w:p>
          <w:p w14:paraId="4F0D1818" w14:textId="77777777" w:rsidR="002F1ECE" w:rsidRPr="000A7DB4" w:rsidRDefault="002F1ECE" w:rsidP="002F1ECE">
            <w:pPr>
              <w:pStyle w:val="ListBullet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A7DB4">
              <w:rPr>
                <w:rFonts w:ascii="Times New Roman" w:hAnsi="Times New Roman" w:cs="Times New Roman"/>
                <w:b/>
                <w:color w:val="000000" w:themeColor="text1"/>
              </w:rPr>
              <w:t>Responsibility</w:t>
            </w:r>
            <w:r w:rsidRPr="000A7DB4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</w:p>
          <w:p w14:paraId="44622CBB" w14:textId="77777777" w:rsidR="002F1ECE" w:rsidRPr="000A7DB4" w:rsidRDefault="002F1ECE" w:rsidP="002F1ECE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Designing solution based on RESTful API Architecture</w:t>
            </w:r>
          </w:p>
          <w:p w14:paraId="055ADDE0" w14:textId="77777777" w:rsidR="002F1ECE" w:rsidRDefault="002F1ECE" w:rsidP="002F1ECE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5336C">
              <w:rPr>
                <w:rFonts w:ascii="Times New Roman" w:hAnsi="Times New Roman" w:cs="Times New Roman"/>
                <w:color w:val="000000" w:themeColor="text1"/>
              </w:rPr>
              <w:t xml:space="preserve">Building Backend server using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Express Typescript,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TypeGraqhQL</w:t>
            </w:r>
            <w:proofErr w:type="spellEnd"/>
          </w:p>
          <w:p w14:paraId="09FE88FC" w14:textId="77777777" w:rsidR="002F1ECE" w:rsidRDefault="002F1ECE" w:rsidP="002F1ECE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5336C">
              <w:rPr>
                <w:rFonts w:ascii="Times New Roman" w:hAnsi="Times New Roman" w:cs="Times New Roman"/>
                <w:color w:val="000000" w:themeColor="text1"/>
              </w:rPr>
              <w:t>Authentication and Authorization by JWT and Refresh Token</w:t>
            </w:r>
          </w:p>
          <w:p w14:paraId="04D9DE47" w14:textId="2537A839" w:rsidR="002F1ECE" w:rsidRDefault="002F1ECE" w:rsidP="002F1ECE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45BFA">
              <w:rPr>
                <w:rFonts w:ascii="Times New Roman" w:hAnsi="Times New Roman" w:cs="Times New Roman"/>
                <w:color w:val="000000" w:themeColor="text1"/>
              </w:rPr>
              <w:t xml:space="preserve">Building database using </w:t>
            </w:r>
            <w:r w:rsidR="00A844F2">
              <w:rPr>
                <w:rFonts w:ascii="Times New Roman" w:hAnsi="Times New Roman" w:cs="Times New Roman"/>
                <w:color w:val="000000" w:themeColor="text1"/>
              </w:rPr>
              <w:t>Mongo</w:t>
            </w:r>
            <w:r w:rsidR="0090080A">
              <w:rPr>
                <w:rFonts w:ascii="Times New Roman" w:hAnsi="Times New Roman" w:cs="Times New Roman"/>
                <w:color w:val="000000" w:themeColor="text1"/>
              </w:rPr>
              <w:t>DB</w:t>
            </w:r>
          </w:p>
          <w:p w14:paraId="3530FC25" w14:textId="77777777" w:rsidR="002F1ECE" w:rsidRDefault="002F1ECE" w:rsidP="002F1ECE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45BFA">
              <w:rPr>
                <w:rFonts w:ascii="Times New Roman" w:hAnsi="Times New Roman" w:cs="Times New Roman"/>
                <w:color w:val="000000" w:themeColor="text1"/>
              </w:rPr>
              <w:t>Use middleware validate, error handle</w:t>
            </w:r>
          </w:p>
          <w:p w14:paraId="3345F3AE" w14:textId="71DED511" w:rsidR="002F1ECE" w:rsidRDefault="002F1ECE" w:rsidP="002F1EC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8C1">
              <w:rPr>
                <w:rFonts w:ascii="Times New Roman" w:hAnsi="Times New Roman" w:cs="Times New Roman"/>
                <w:color w:val="000000" w:themeColor="text1"/>
              </w:rPr>
              <w:t>Building Frontend using ReactJ</w:t>
            </w:r>
            <w:r w:rsidR="001D291D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B138C1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Ant Design</w:t>
            </w:r>
            <w:r w:rsidRPr="00B138C1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1DA224B1" w14:textId="77777777" w:rsidR="002F1ECE" w:rsidRPr="00B138C1" w:rsidRDefault="002F1ECE" w:rsidP="002F1ECE">
            <w:pPr>
              <w:pStyle w:val="ListBullet"/>
              <w:numPr>
                <w:ilvl w:val="0"/>
                <w:numId w:val="30"/>
              </w:numPr>
              <w:suppressAutoHyphens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Managing state using Redux Toolkit</w:t>
            </w:r>
          </w:p>
          <w:p w14:paraId="706662E7" w14:textId="77777777" w:rsidR="002F1ECE" w:rsidRPr="000A7DB4" w:rsidRDefault="002F1ECE" w:rsidP="002F1ECE">
            <w:pPr>
              <w:pStyle w:val="ListBullet"/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A7DB4">
              <w:rPr>
                <w:rFonts w:ascii="Times New Roman" w:hAnsi="Times New Roman" w:cs="Times New Roman"/>
                <w:b/>
                <w:color w:val="000000" w:themeColor="text1"/>
              </w:rPr>
              <w:t>Techniques</w:t>
            </w:r>
            <w:r w:rsidRPr="000A7DB4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</w:p>
          <w:p w14:paraId="22ED387F" w14:textId="77777777" w:rsidR="002F1ECE" w:rsidRDefault="002F1ECE" w:rsidP="002F1ECE">
            <w:pPr>
              <w:pStyle w:val="ListBullet"/>
              <w:numPr>
                <w:ilvl w:val="0"/>
                <w:numId w:val="36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Node</w:t>
            </w:r>
            <w:r w:rsidRPr="000A7DB4">
              <w:rPr>
                <w:rFonts w:ascii="Times New Roman" w:hAnsi="Times New Roman" w:cs="Times New Roman"/>
                <w:color w:val="000000" w:themeColor="text1"/>
              </w:rPr>
              <w:t>JS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019D2E4B" w14:textId="082D252D" w:rsidR="002F1ECE" w:rsidRPr="00F26D2B" w:rsidRDefault="002F1ECE" w:rsidP="002F1ECE">
            <w:pPr>
              <w:pStyle w:val="ListBullet"/>
              <w:numPr>
                <w:ilvl w:val="0"/>
                <w:numId w:val="36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MongoDB</w:t>
            </w:r>
            <w:r w:rsidR="00BF0A0D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(Mongoose)</w:t>
            </w:r>
          </w:p>
          <w:p w14:paraId="060591AC" w14:textId="77777777" w:rsidR="002F1ECE" w:rsidRPr="00D6572C" w:rsidRDefault="002F1ECE" w:rsidP="002F1ECE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D6572C">
              <w:rPr>
                <w:rFonts w:ascii="Times New Roman" w:hAnsi="Times New Roman" w:cs="Times New Roman"/>
                <w:bCs/>
                <w:color w:val="000000" w:themeColor="text1"/>
              </w:rPr>
              <w:t>ReactJS, Redux</w:t>
            </w:r>
          </w:p>
          <w:p w14:paraId="1EB21D39" w14:textId="77777777" w:rsidR="002F1ECE" w:rsidRPr="00577D03" w:rsidRDefault="002F1ECE" w:rsidP="002F1ECE">
            <w:pPr>
              <w:pStyle w:val="ListBullet"/>
              <w:numPr>
                <w:ilvl w:val="0"/>
                <w:numId w:val="36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HTML/CSS, Ant Design</w:t>
            </w:r>
          </w:p>
          <w:p w14:paraId="47A3F643" w14:textId="3217D959" w:rsidR="002F1ECE" w:rsidRDefault="002F1ECE" w:rsidP="002F1ECE">
            <w:pPr>
              <w:pStyle w:val="ListBullet"/>
              <w:numPr>
                <w:ilvl w:val="0"/>
                <w:numId w:val="36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D6422">
              <w:rPr>
                <w:rFonts w:ascii="Times New Roman" w:hAnsi="Times New Roman" w:cs="Times New Roman"/>
                <w:bCs/>
                <w:color w:val="000000" w:themeColor="text1"/>
              </w:rPr>
              <w:t>Aws S3</w:t>
            </w:r>
          </w:p>
        </w:tc>
      </w:tr>
      <w:tr w:rsidR="002F1ECE" w14:paraId="62C1851C" w14:textId="77777777" w:rsidTr="00BC1144">
        <w:tc>
          <w:tcPr>
            <w:tcW w:w="2250" w:type="dxa"/>
          </w:tcPr>
          <w:p w14:paraId="70F0E628" w14:textId="59FE4FC9" w:rsidR="002F1ECE" w:rsidRPr="008D3D16" w:rsidRDefault="002F1ECE" w:rsidP="002F1EC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lastRenderedPageBreak/>
              <w:t>1</w:t>
            </w:r>
            <w:r w:rsidRPr="000A7DB4">
              <w:rPr>
                <w:rFonts w:ascii="Times New Roman" w:hAnsi="Times New Roman" w:cs="Times New Roman"/>
                <w:b/>
                <w:color w:val="auto"/>
              </w:rPr>
              <w:t xml:space="preserve">/2021 - </w:t>
            </w:r>
            <w:r>
              <w:rPr>
                <w:rFonts w:ascii="Times New Roman" w:hAnsi="Times New Roman" w:cs="Times New Roman"/>
                <w:b/>
                <w:color w:val="auto"/>
              </w:rPr>
              <w:t>3</w:t>
            </w:r>
            <w:r w:rsidRPr="000A7DB4">
              <w:rPr>
                <w:rFonts w:ascii="Times New Roman" w:hAnsi="Times New Roman" w:cs="Times New Roman"/>
                <w:b/>
                <w:color w:val="auto"/>
              </w:rPr>
              <w:t>/2021</w:t>
            </w:r>
          </w:p>
        </w:tc>
        <w:tc>
          <w:tcPr>
            <w:tcW w:w="9329" w:type="dxa"/>
            <w:gridSpan w:val="2"/>
          </w:tcPr>
          <w:p w14:paraId="2BD0A01D" w14:textId="77777777" w:rsidR="002F1ECE" w:rsidRPr="004B0D13" w:rsidRDefault="002F1ECE" w:rsidP="002F1ECE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vi-VN" w:eastAsia="en-US"/>
              </w:rPr>
            </w:pPr>
            <w:r w:rsidRPr="000A7DB4">
              <w:rPr>
                <w:rFonts w:ascii="Times New Roman" w:hAnsi="Times New Roman" w:cs="Times New Roman"/>
                <w:b/>
                <w:color w:val="auto"/>
              </w:rPr>
              <w:t>Project Description:</w:t>
            </w:r>
            <w:r w:rsidRPr="000A7DB4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1E535F">
              <w:rPr>
                <w:rFonts w:ascii="Times New Roman" w:hAnsi="Times New Roman" w:cs="Times New Roman"/>
                <w:b/>
                <w:color w:val="000000" w:themeColor="text1"/>
              </w:rPr>
              <w:t>eCommerce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Project</w:t>
            </w:r>
          </w:p>
          <w:p w14:paraId="7D9B385F" w14:textId="77777777" w:rsidR="002F1ECE" w:rsidRPr="000A7DB4" w:rsidRDefault="002F1ECE" w:rsidP="002F1ECE">
            <w:pPr>
              <w:pStyle w:val="ListBullet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A7DB4">
              <w:rPr>
                <w:rFonts w:ascii="Times New Roman" w:hAnsi="Times New Roman" w:cs="Times New Roman"/>
                <w:b/>
                <w:color w:val="000000" w:themeColor="text1"/>
              </w:rPr>
              <w:t>Position</w:t>
            </w:r>
            <w:r w:rsidRPr="000A7DB4">
              <w:rPr>
                <w:rFonts w:ascii="Times New Roman" w:hAnsi="Times New Roman" w:cs="Times New Roman"/>
                <w:color w:val="000000" w:themeColor="text1"/>
              </w:rPr>
              <w:t>:</w:t>
            </w:r>
            <w:r w:rsidRPr="000A7DB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Developer</w:t>
            </w:r>
          </w:p>
          <w:p w14:paraId="46CE8B6C" w14:textId="77777777" w:rsidR="002F1ECE" w:rsidRPr="000A7DB4" w:rsidRDefault="002F1ECE" w:rsidP="002F1ECE">
            <w:pPr>
              <w:pStyle w:val="ListBullet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A7DB4">
              <w:rPr>
                <w:rFonts w:ascii="Times New Roman" w:hAnsi="Times New Roman" w:cs="Times New Roman"/>
                <w:b/>
                <w:color w:val="000000" w:themeColor="text1"/>
              </w:rPr>
              <w:t>Responsibility</w:t>
            </w:r>
            <w:r w:rsidRPr="000A7DB4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</w:p>
          <w:p w14:paraId="7CC79243" w14:textId="77777777" w:rsidR="002F1ECE" w:rsidRPr="000A7DB4" w:rsidRDefault="002F1ECE" w:rsidP="002F1ECE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Designing solution based on RESTful API Architecture</w:t>
            </w:r>
          </w:p>
          <w:p w14:paraId="0F4300FD" w14:textId="77777777" w:rsidR="002F1ECE" w:rsidRDefault="002F1ECE" w:rsidP="002F1ECE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5336C">
              <w:rPr>
                <w:rFonts w:ascii="Times New Roman" w:hAnsi="Times New Roman" w:cs="Times New Roman"/>
                <w:color w:val="000000" w:themeColor="text1"/>
              </w:rPr>
              <w:t>Building Backend server using Express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55336C">
              <w:rPr>
                <w:rFonts w:ascii="Times New Roman" w:hAnsi="Times New Roman" w:cs="Times New Roman"/>
                <w:color w:val="000000" w:themeColor="text1"/>
              </w:rPr>
              <w:t>JS</w:t>
            </w:r>
          </w:p>
          <w:p w14:paraId="1889AC13" w14:textId="77777777" w:rsidR="002F1ECE" w:rsidRDefault="002F1ECE" w:rsidP="002F1ECE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Building Frontend using ReactJS</w:t>
            </w:r>
          </w:p>
          <w:p w14:paraId="749B1749" w14:textId="77777777" w:rsidR="002F1ECE" w:rsidRDefault="002F1ECE" w:rsidP="002F1ECE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5336C">
              <w:rPr>
                <w:rFonts w:ascii="Times New Roman" w:hAnsi="Times New Roman" w:cs="Times New Roman"/>
                <w:color w:val="000000" w:themeColor="text1"/>
              </w:rPr>
              <w:t>Authentication and Authorization by JWT and Refresh Token</w:t>
            </w:r>
          </w:p>
          <w:p w14:paraId="7CD9492C" w14:textId="71D95BCE" w:rsidR="002F1ECE" w:rsidRDefault="002F1ECE" w:rsidP="002F1ECE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45BFA">
              <w:rPr>
                <w:rFonts w:ascii="Times New Roman" w:hAnsi="Times New Roman" w:cs="Times New Roman"/>
                <w:color w:val="000000" w:themeColor="text1"/>
              </w:rPr>
              <w:t xml:space="preserve">Building database using </w:t>
            </w:r>
            <w:r>
              <w:rPr>
                <w:rFonts w:ascii="Times New Roman" w:hAnsi="Times New Roman" w:cs="Times New Roman"/>
                <w:color w:val="000000" w:themeColor="text1"/>
              </w:rPr>
              <w:t>PostgreSQL</w:t>
            </w:r>
          </w:p>
          <w:p w14:paraId="36D90E5A" w14:textId="77777777" w:rsidR="002F1ECE" w:rsidRDefault="002F1ECE" w:rsidP="002F1ECE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45BFA">
              <w:rPr>
                <w:rFonts w:ascii="Times New Roman" w:hAnsi="Times New Roman" w:cs="Times New Roman"/>
                <w:color w:val="000000" w:themeColor="text1"/>
              </w:rPr>
              <w:t>Use middleware validate, error handle</w:t>
            </w:r>
          </w:p>
          <w:p w14:paraId="400865CB" w14:textId="77777777" w:rsidR="002F1ECE" w:rsidRDefault="002F1ECE" w:rsidP="002F1ECE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 Redis Cache</w:t>
            </w:r>
          </w:p>
          <w:p w14:paraId="1D35E115" w14:textId="77777777" w:rsidR="002F1ECE" w:rsidRPr="000A7DB4" w:rsidRDefault="002F1ECE" w:rsidP="002F1ECE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Upload with AWS S3</w:t>
            </w:r>
          </w:p>
          <w:p w14:paraId="3708AF48" w14:textId="77777777" w:rsidR="002F1ECE" w:rsidRPr="000A7DB4" w:rsidRDefault="002F1ECE" w:rsidP="002F1ECE">
            <w:pPr>
              <w:pStyle w:val="ListBullet"/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A7DB4">
              <w:rPr>
                <w:rFonts w:ascii="Times New Roman" w:hAnsi="Times New Roman" w:cs="Times New Roman"/>
                <w:b/>
                <w:color w:val="000000" w:themeColor="text1"/>
              </w:rPr>
              <w:t>Techniques</w:t>
            </w:r>
            <w:r w:rsidRPr="000A7DB4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</w:p>
          <w:p w14:paraId="63393006" w14:textId="77777777" w:rsidR="002F1ECE" w:rsidRDefault="002F1ECE" w:rsidP="002F1ECE">
            <w:pPr>
              <w:pStyle w:val="ListBullet"/>
              <w:numPr>
                <w:ilvl w:val="0"/>
                <w:numId w:val="35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Node</w:t>
            </w:r>
            <w:r w:rsidRPr="000A7DB4">
              <w:rPr>
                <w:rFonts w:ascii="Times New Roman" w:hAnsi="Times New Roman" w:cs="Times New Roman"/>
                <w:color w:val="000000" w:themeColor="text1"/>
              </w:rPr>
              <w:t>JS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23F45257" w14:textId="77777777" w:rsidR="002F1ECE" w:rsidRDefault="002F1ECE" w:rsidP="002F1ECE">
            <w:pPr>
              <w:pStyle w:val="ListBullet"/>
              <w:numPr>
                <w:ilvl w:val="0"/>
                <w:numId w:val="35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ReactJS</w:t>
            </w:r>
          </w:p>
          <w:p w14:paraId="6F078641" w14:textId="77777777" w:rsidR="002F1ECE" w:rsidRDefault="002F1ECE" w:rsidP="002F1ECE">
            <w:pPr>
              <w:pStyle w:val="ListBullet"/>
              <w:numPr>
                <w:ilvl w:val="0"/>
                <w:numId w:val="35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Redux</w:t>
            </w:r>
          </w:p>
          <w:p w14:paraId="0EB663BA" w14:textId="0159BE4B" w:rsidR="002F1ECE" w:rsidRPr="00F26D2B" w:rsidRDefault="008E6152" w:rsidP="002F1ECE">
            <w:pPr>
              <w:pStyle w:val="ListBullet"/>
              <w:numPr>
                <w:ilvl w:val="0"/>
                <w:numId w:val="35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PostgreSQL</w:t>
            </w:r>
          </w:p>
          <w:p w14:paraId="061C90A5" w14:textId="77777777" w:rsidR="002F1ECE" w:rsidRPr="00F26D2B" w:rsidRDefault="002F1ECE" w:rsidP="002F1ECE">
            <w:pPr>
              <w:pStyle w:val="ListBullet"/>
              <w:numPr>
                <w:ilvl w:val="0"/>
                <w:numId w:val="35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Redis</w:t>
            </w:r>
          </w:p>
          <w:p w14:paraId="10E5B4A7" w14:textId="77777777" w:rsidR="002F1ECE" w:rsidRPr="00BE5561" w:rsidRDefault="002F1ECE" w:rsidP="002F1ECE">
            <w:pPr>
              <w:pStyle w:val="ListBullet"/>
              <w:numPr>
                <w:ilvl w:val="0"/>
                <w:numId w:val="35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Aws S3</w:t>
            </w:r>
          </w:p>
          <w:p w14:paraId="64BA865D" w14:textId="575032AC" w:rsidR="002F1ECE" w:rsidRDefault="002F1ECE" w:rsidP="002F1ECE">
            <w:pPr>
              <w:pStyle w:val="ListBullet"/>
              <w:numPr>
                <w:ilvl w:val="0"/>
                <w:numId w:val="35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Jenkins</w:t>
            </w:r>
          </w:p>
        </w:tc>
      </w:tr>
      <w:tr w:rsidR="002F1ECE" w14:paraId="27E77FFF" w14:textId="77777777" w:rsidTr="00BC1144">
        <w:tc>
          <w:tcPr>
            <w:tcW w:w="2250" w:type="dxa"/>
          </w:tcPr>
          <w:p w14:paraId="290FD723" w14:textId="55FD8003" w:rsidR="002F1ECE" w:rsidRDefault="002F1ECE" w:rsidP="002F1ECE">
            <w:pPr>
              <w:spacing w:line="276" w:lineRule="auto"/>
              <w:rPr>
                <w:rFonts w:ascii="Times New Roman" w:hAnsi="Times New Roman" w:cs="Times New Roman"/>
                <w:b/>
                <w:color w:val="auto"/>
              </w:rPr>
            </w:pPr>
            <w:r w:rsidRPr="008D3D16">
              <w:rPr>
                <w:rFonts w:ascii="Times New Roman" w:hAnsi="Times New Roman" w:cs="Times New Roman"/>
                <w:b/>
                <w:bCs/>
                <w:color w:val="auto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>4</w:t>
            </w:r>
            <w:r w:rsidRPr="008D3D16">
              <w:rPr>
                <w:rFonts w:ascii="Times New Roman" w:hAnsi="Times New Roman" w:cs="Times New Roman"/>
                <w:b/>
                <w:bCs/>
                <w:color w:val="auto"/>
              </w:rPr>
              <w:t>/2021 – 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>now</w:t>
            </w:r>
            <w:r w:rsidRPr="008D3D16">
              <w:rPr>
                <w:rFonts w:ascii="Times New Roman" w:hAnsi="Times New Roman" w:cs="Times New Roman"/>
                <w:b/>
                <w:color w:val="auto"/>
              </w:rPr>
              <w:t> </w:t>
            </w:r>
          </w:p>
        </w:tc>
        <w:tc>
          <w:tcPr>
            <w:tcW w:w="9329" w:type="dxa"/>
            <w:gridSpan w:val="2"/>
          </w:tcPr>
          <w:p w14:paraId="75ADBA32" w14:textId="1BAAE7B2" w:rsidR="002F1ECE" w:rsidRPr="001B5B2E" w:rsidRDefault="002F1ECE" w:rsidP="002F1ECE">
            <w:pPr>
              <w:pStyle w:val="ListBullet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Company: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Phenikaa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Smart Device.</w:t>
            </w:r>
          </w:p>
          <w:p w14:paraId="24CCFAA4" w14:textId="743B0C11" w:rsidR="002F1ECE" w:rsidRPr="00C524B0" w:rsidRDefault="002F1ECE" w:rsidP="002F1ECE">
            <w:pPr>
              <w:spacing w:line="276" w:lineRule="auto"/>
              <w:ind w:left="252" w:hanging="252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Description:</w:t>
            </w:r>
            <w:r>
              <w:rPr>
                <w:rFonts w:ascii="Times New Roman" w:hAnsi="Times New Roman" w:cs="Times New Roman"/>
                <w:color w:val="auto"/>
              </w:rPr>
              <w:t xml:space="preserve"> Smart Plug, Smart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Onoff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, IoT Hub.</w:t>
            </w:r>
          </w:p>
          <w:p w14:paraId="66B81D66" w14:textId="77777777" w:rsidR="002F1ECE" w:rsidRDefault="002F1ECE" w:rsidP="002F1ECE">
            <w:pPr>
              <w:pStyle w:val="ListBullet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71D4B">
              <w:rPr>
                <w:rFonts w:ascii="Times New Roman" w:hAnsi="Times New Roman" w:cs="Times New Roman"/>
                <w:b/>
                <w:color w:val="000000" w:themeColor="text1"/>
              </w:rPr>
              <w:t>Position</w:t>
            </w:r>
            <w:r>
              <w:rPr>
                <w:rFonts w:ascii="Times New Roman" w:hAnsi="Times New Roman" w:cs="Times New Roman"/>
                <w:color w:val="000000" w:themeColor="text1"/>
              </w:rPr>
              <w:t>: Developer</w:t>
            </w:r>
          </w:p>
          <w:p w14:paraId="404CB842" w14:textId="77777777" w:rsidR="002F1ECE" w:rsidRDefault="002F1ECE" w:rsidP="002F1ECE">
            <w:pPr>
              <w:pStyle w:val="ListBullet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71D4B">
              <w:rPr>
                <w:rFonts w:ascii="Times New Roman" w:hAnsi="Times New Roman" w:cs="Times New Roman"/>
                <w:b/>
                <w:color w:val="000000" w:themeColor="text1"/>
              </w:rPr>
              <w:t>Responsibility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</w:p>
          <w:p w14:paraId="5A458C86" w14:textId="46600CAF" w:rsidR="002F1ECE" w:rsidRDefault="002F1ECE" w:rsidP="002F1ECE">
            <w:pPr>
              <w:pStyle w:val="ListBullet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Designing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solution based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BE Nodejs Restful API, MQTT, Device.</w:t>
            </w:r>
          </w:p>
          <w:p w14:paraId="392CD4A3" w14:textId="025E5567" w:rsidR="002F1ECE" w:rsidRDefault="002F1ECE" w:rsidP="002F1ECE">
            <w:pPr>
              <w:pStyle w:val="ListBullet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A7DB4">
              <w:rPr>
                <w:rFonts w:ascii="Times New Roman" w:hAnsi="Times New Roman" w:cs="Times New Roman"/>
                <w:color w:val="000000" w:themeColor="text1"/>
              </w:rPr>
              <w:t>Building Backend server using Express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0A7DB4">
              <w:rPr>
                <w:rFonts w:ascii="Times New Roman" w:hAnsi="Times New Roman" w:cs="Times New Roman"/>
                <w:color w:val="000000" w:themeColor="text1"/>
              </w:rPr>
              <w:t>JS</w:t>
            </w:r>
            <w:r>
              <w:rPr>
                <w:rFonts w:ascii="Times New Roman" w:hAnsi="Times New Roman" w:cs="Times New Roman"/>
                <w:color w:val="000000" w:themeColor="text1"/>
              </w:rPr>
              <w:t>, Socket IO.</w:t>
            </w:r>
          </w:p>
          <w:p w14:paraId="1A74E47C" w14:textId="37CA9745" w:rsidR="002F1ECE" w:rsidRDefault="002F1ECE" w:rsidP="002F1ECE">
            <w:pPr>
              <w:pStyle w:val="ListBullet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Authentication and Authorization by JWT and Refresh Token.</w:t>
            </w:r>
          </w:p>
          <w:p w14:paraId="7857A4FF" w14:textId="3ED9E29D" w:rsidR="002F1ECE" w:rsidRDefault="002F1ECE" w:rsidP="002F1ECE">
            <w:pPr>
              <w:pStyle w:val="ListBullet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45BFA">
              <w:rPr>
                <w:rFonts w:ascii="Times New Roman" w:hAnsi="Times New Roman" w:cs="Times New Roman"/>
                <w:color w:val="000000" w:themeColor="text1"/>
              </w:rPr>
              <w:t xml:space="preserve">Building database using </w:t>
            </w:r>
            <w:r>
              <w:rPr>
                <w:rFonts w:ascii="Times New Roman" w:hAnsi="Times New Roman" w:cs="Times New Roman"/>
                <w:color w:val="000000" w:themeColor="text1"/>
              </w:rPr>
              <w:t>PostgreSQL</w:t>
            </w:r>
          </w:p>
          <w:p w14:paraId="5561CB23" w14:textId="77777777" w:rsidR="002F1ECE" w:rsidRDefault="002F1ECE" w:rsidP="002F1ECE">
            <w:pPr>
              <w:pStyle w:val="ListBullet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45BFA">
              <w:rPr>
                <w:rFonts w:ascii="Times New Roman" w:hAnsi="Times New Roman" w:cs="Times New Roman"/>
                <w:color w:val="000000" w:themeColor="text1"/>
              </w:rPr>
              <w:t>Use middleware validate, error handle</w:t>
            </w:r>
          </w:p>
          <w:p w14:paraId="23BAEB56" w14:textId="77777777" w:rsidR="002F1ECE" w:rsidRDefault="002F1ECE" w:rsidP="002F1ECE">
            <w:pPr>
              <w:pStyle w:val="ListBullet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 Redis Cache</w:t>
            </w:r>
          </w:p>
          <w:p w14:paraId="54E3121D" w14:textId="309E2101" w:rsidR="002F1ECE" w:rsidRDefault="002F1ECE" w:rsidP="002F1ECE">
            <w:pPr>
              <w:pStyle w:val="ListBullet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Upload File with AWS S3</w:t>
            </w:r>
          </w:p>
          <w:p w14:paraId="66E5CC15" w14:textId="77777777" w:rsidR="002F1ECE" w:rsidRDefault="002F1ECE" w:rsidP="002F1ECE">
            <w:pPr>
              <w:pStyle w:val="ListBullet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 SMTP send email (verify, forgot pass)</w:t>
            </w:r>
          </w:p>
          <w:p w14:paraId="7D8356D2" w14:textId="77777777" w:rsidR="002F1ECE" w:rsidRDefault="002F1ECE" w:rsidP="002F1ECE">
            <w:pPr>
              <w:pStyle w:val="ListBullet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 Firebase Fire Cloud send notify to Mobile App</w:t>
            </w:r>
          </w:p>
          <w:p w14:paraId="07E63088" w14:textId="4CDD9541" w:rsidR="002F1ECE" w:rsidRPr="00104CDA" w:rsidRDefault="002F1ECE" w:rsidP="002F1ECE">
            <w:pPr>
              <w:pStyle w:val="ListBullet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Device - Config Wi-Fi of device via Bluetooth Low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Energy(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Receive data –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Gatts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write event)</w:t>
            </w:r>
          </w:p>
          <w:p w14:paraId="24E0978B" w14:textId="18BB83A2" w:rsidR="002F1ECE" w:rsidRPr="00E71BE6" w:rsidRDefault="002F1ECE" w:rsidP="002F1ECE">
            <w:pPr>
              <w:pStyle w:val="ListBullet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Device – MQTT protocol, Timer Interrupt,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FreeRTOS</w:t>
            </w:r>
            <w:proofErr w:type="spellEnd"/>
          </w:p>
          <w:p w14:paraId="57226392" w14:textId="77777777" w:rsidR="002F1ECE" w:rsidRDefault="002F1ECE" w:rsidP="002F1ECE">
            <w:pPr>
              <w:pStyle w:val="ListBullet"/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71D4B">
              <w:rPr>
                <w:rFonts w:ascii="Times New Roman" w:hAnsi="Times New Roman" w:cs="Times New Roman"/>
                <w:b/>
                <w:color w:val="000000" w:themeColor="text1"/>
              </w:rPr>
              <w:t>Techniques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</w:p>
          <w:p w14:paraId="31674EDF" w14:textId="77777777" w:rsidR="002F1ECE" w:rsidRPr="003A0BCE" w:rsidRDefault="002F1ECE" w:rsidP="002F1ECE">
            <w:pPr>
              <w:pStyle w:val="ListBullet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A0BCE">
              <w:rPr>
                <w:rFonts w:ascii="Times New Roman" w:hAnsi="Times New Roman" w:cs="Times New Roman"/>
                <w:color w:val="000000" w:themeColor="text1"/>
              </w:rPr>
              <w:t>NodeJS.</w:t>
            </w:r>
          </w:p>
          <w:p w14:paraId="6349844C" w14:textId="77777777" w:rsidR="002F1ECE" w:rsidRPr="003A0BCE" w:rsidRDefault="002F1ECE" w:rsidP="002F1ECE">
            <w:pPr>
              <w:pStyle w:val="ListBullet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A0BCE">
              <w:rPr>
                <w:rFonts w:ascii="Times New Roman" w:hAnsi="Times New Roman" w:cs="Times New Roman"/>
                <w:color w:val="000000" w:themeColor="text1"/>
              </w:rPr>
              <w:t>Socket I/O</w:t>
            </w:r>
          </w:p>
          <w:p w14:paraId="166535CC" w14:textId="6A365A9C" w:rsidR="002F1ECE" w:rsidRPr="003A0BCE" w:rsidRDefault="002F1ECE" w:rsidP="002F1ECE">
            <w:pPr>
              <w:pStyle w:val="ListBullet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A0BCE">
              <w:rPr>
                <w:rFonts w:ascii="Times New Roman" w:hAnsi="Times New Roman" w:cs="Times New Roman"/>
                <w:color w:val="000000" w:themeColor="text1"/>
              </w:rPr>
              <w:t xml:space="preserve">PostgreSQL </w:t>
            </w:r>
          </w:p>
          <w:p w14:paraId="43CD92F3" w14:textId="77777777" w:rsidR="002F1ECE" w:rsidRPr="003A0BCE" w:rsidRDefault="002F1ECE" w:rsidP="002F1ECE">
            <w:pPr>
              <w:pStyle w:val="ListBullet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A0BCE">
              <w:rPr>
                <w:rFonts w:ascii="Times New Roman" w:hAnsi="Times New Roman" w:cs="Times New Roman"/>
                <w:bCs/>
                <w:color w:val="000000" w:themeColor="text1"/>
              </w:rPr>
              <w:t>Redis</w:t>
            </w:r>
          </w:p>
          <w:p w14:paraId="408B44D3" w14:textId="77777777" w:rsidR="002F1ECE" w:rsidRPr="003A0BCE" w:rsidRDefault="002F1ECE" w:rsidP="002F1ECE">
            <w:pPr>
              <w:pStyle w:val="ListBullet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3A0BCE">
              <w:rPr>
                <w:rFonts w:ascii="Times New Roman" w:hAnsi="Times New Roman" w:cs="Times New Roman"/>
                <w:bCs/>
                <w:color w:val="000000" w:themeColor="text1"/>
              </w:rPr>
              <w:lastRenderedPageBreak/>
              <w:t>Firebase</w:t>
            </w:r>
          </w:p>
          <w:p w14:paraId="4B54D56F" w14:textId="108CE662" w:rsidR="002F1ECE" w:rsidRPr="003A0BCE" w:rsidRDefault="002F1ECE" w:rsidP="002F1ECE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2"/>
                <w:szCs w:val="22"/>
              </w:rPr>
            </w:pPr>
            <w:r w:rsidRPr="003A0BCE">
              <w:rPr>
                <w:bCs/>
                <w:color w:val="000000" w:themeColor="text1"/>
                <w:sz w:val="22"/>
                <w:szCs w:val="22"/>
              </w:rPr>
              <w:t>Aws S3</w:t>
            </w:r>
          </w:p>
          <w:p w14:paraId="33147D76" w14:textId="1FB0590C" w:rsidR="002F1ECE" w:rsidRPr="003A0BCE" w:rsidRDefault="002F1ECE" w:rsidP="002F1ECE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2"/>
                <w:szCs w:val="22"/>
              </w:rPr>
            </w:pPr>
            <w:r w:rsidRPr="003A0BCE">
              <w:rPr>
                <w:color w:val="000000"/>
                <w:sz w:val="22"/>
                <w:szCs w:val="22"/>
              </w:rPr>
              <w:t>ESP-IDF</w:t>
            </w:r>
          </w:p>
          <w:p w14:paraId="5FF07C90" w14:textId="0D465D65" w:rsidR="002F1ECE" w:rsidRPr="009163B3" w:rsidRDefault="002F1ECE" w:rsidP="002F1ECE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CJson</w:t>
            </w:r>
            <w:proofErr w:type="spellEnd"/>
          </w:p>
        </w:tc>
      </w:tr>
      <w:tr w:rsidR="002F1ECE" w14:paraId="6F126CBD" w14:textId="77777777" w:rsidTr="00BC1144">
        <w:tc>
          <w:tcPr>
            <w:tcW w:w="2250" w:type="dxa"/>
          </w:tcPr>
          <w:p w14:paraId="0BC753EB" w14:textId="018B4380" w:rsidR="002F1ECE" w:rsidRPr="008D3D16" w:rsidRDefault="002F1ECE" w:rsidP="002F1EC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lastRenderedPageBreak/>
              <w:t>9</w:t>
            </w:r>
            <w:r w:rsidRPr="000A7DB4">
              <w:rPr>
                <w:rFonts w:ascii="Times New Roman" w:hAnsi="Times New Roman" w:cs="Times New Roman"/>
                <w:b/>
                <w:color w:val="auto"/>
              </w:rPr>
              <w:t>/202</w:t>
            </w:r>
            <w:r>
              <w:rPr>
                <w:rFonts w:ascii="Times New Roman" w:hAnsi="Times New Roman" w:cs="Times New Roman"/>
                <w:b/>
                <w:color w:val="auto"/>
              </w:rPr>
              <w:t>1-</w:t>
            </w:r>
            <w:r w:rsidR="002830B4">
              <w:rPr>
                <w:rFonts w:ascii="Times New Roman" w:hAnsi="Times New Roman" w:cs="Times New Roman"/>
                <w:b/>
                <w:color w:val="auto"/>
              </w:rPr>
              <w:t>4/2022</w:t>
            </w:r>
          </w:p>
        </w:tc>
        <w:tc>
          <w:tcPr>
            <w:tcW w:w="9329" w:type="dxa"/>
            <w:gridSpan w:val="2"/>
          </w:tcPr>
          <w:p w14:paraId="30E29229" w14:textId="0CDEF67C" w:rsidR="002F1ECE" w:rsidRPr="004B0D13" w:rsidRDefault="002F1ECE" w:rsidP="002F1ECE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vi-VN" w:eastAsia="en-US"/>
              </w:rPr>
            </w:pPr>
            <w:r w:rsidRPr="000A7DB4">
              <w:rPr>
                <w:rFonts w:ascii="Times New Roman" w:hAnsi="Times New Roman" w:cs="Times New Roman"/>
                <w:b/>
                <w:color w:val="auto"/>
              </w:rPr>
              <w:t>Project Description:</w:t>
            </w:r>
            <w:r w:rsidRPr="000A7DB4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Book Hotel (TAP Singapore)</w:t>
            </w:r>
          </w:p>
          <w:p w14:paraId="7F0E0057" w14:textId="77777777" w:rsidR="002F1ECE" w:rsidRPr="000A7DB4" w:rsidRDefault="002F1ECE" w:rsidP="002F1ECE">
            <w:pPr>
              <w:pStyle w:val="ListBullet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A7DB4">
              <w:rPr>
                <w:rFonts w:ascii="Times New Roman" w:hAnsi="Times New Roman" w:cs="Times New Roman"/>
                <w:b/>
                <w:color w:val="000000" w:themeColor="text1"/>
              </w:rPr>
              <w:t>Position</w:t>
            </w:r>
            <w:r w:rsidRPr="000A7DB4">
              <w:rPr>
                <w:rFonts w:ascii="Times New Roman" w:hAnsi="Times New Roman" w:cs="Times New Roman"/>
                <w:color w:val="000000" w:themeColor="text1"/>
              </w:rPr>
              <w:t>:</w:t>
            </w:r>
            <w:r w:rsidRPr="000A7DB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Developer</w:t>
            </w:r>
          </w:p>
          <w:p w14:paraId="572FF474" w14:textId="77777777" w:rsidR="002F1ECE" w:rsidRPr="000A7DB4" w:rsidRDefault="002F1ECE" w:rsidP="002F1ECE">
            <w:pPr>
              <w:pStyle w:val="ListBullet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A7DB4">
              <w:rPr>
                <w:rFonts w:ascii="Times New Roman" w:hAnsi="Times New Roman" w:cs="Times New Roman"/>
                <w:b/>
                <w:color w:val="000000" w:themeColor="text1"/>
              </w:rPr>
              <w:t>Responsibility</w:t>
            </w:r>
            <w:r w:rsidRPr="000A7DB4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</w:p>
          <w:p w14:paraId="65C1E0E0" w14:textId="77777777" w:rsidR="002F1ECE" w:rsidRPr="000A7DB4" w:rsidRDefault="002F1ECE" w:rsidP="002F1ECE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Designing solution based on RESTful API Architecture</w:t>
            </w:r>
          </w:p>
          <w:p w14:paraId="59DCF04D" w14:textId="77777777" w:rsidR="002F1ECE" w:rsidRDefault="002F1ECE" w:rsidP="002F1ECE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5336C">
              <w:rPr>
                <w:rFonts w:ascii="Times New Roman" w:hAnsi="Times New Roman" w:cs="Times New Roman"/>
                <w:color w:val="000000" w:themeColor="text1"/>
              </w:rPr>
              <w:t>Building Backend server using Express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55336C">
              <w:rPr>
                <w:rFonts w:ascii="Times New Roman" w:hAnsi="Times New Roman" w:cs="Times New Roman"/>
                <w:color w:val="000000" w:themeColor="text1"/>
              </w:rPr>
              <w:t>JS</w:t>
            </w:r>
            <w:r>
              <w:rPr>
                <w:rFonts w:ascii="Times New Roman" w:hAnsi="Times New Roman" w:cs="Times New Roman"/>
                <w:color w:val="000000" w:themeColor="text1"/>
              </w:rPr>
              <w:t>, Socket</w:t>
            </w:r>
          </w:p>
          <w:p w14:paraId="0BFBAEA4" w14:textId="77777777" w:rsidR="002F1ECE" w:rsidRDefault="002F1ECE" w:rsidP="002F1ECE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5336C">
              <w:rPr>
                <w:rFonts w:ascii="Times New Roman" w:hAnsi="Times New Roman" w:cs="Times New Roman"/>
                <w:color w:val="000000" w:themeColor="text1"/>
              </w:rPr>
              <w:t>Authentication and Authorization by JWT and Refresh Token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(role: homeowner, agent, tenant)</w:t>
            </w:r>
          </w:p>
          <w:p w14:paraId="516775EF" w14:textId="0177FB29" w:rsidR="002F1ECE" w:rsidRDefault="002F1ECE" w:rsidP="002F1ECE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45BFA">
              <w:rPr>
                <w:rFonts w:ascii="Times New Roman" w:hAnsi="Times New Roman" w:cs="Times New Roman"/>
                <w:color w:val="000000" w:themeColor="text1"/>
              </w:rPr>
              <w:t xml:space="preserve">Building database using </w:t>
            </w:r>
            <w:r>
              <w:rPr>
                <w:rFonts w:ascii="Times New Roman" w:hAnsi="Times New Roman" w:cs="Times New Roman"/>
                <w:color w:val="000000" w:themeColor="text1"/>
              </w:rPr>
              <w:t>PostgreSQL</w:t>
            </w:r>
          </w:p>
          <w:p w14:paraId="0924400C" w14:textId="77777777" w:rsidR="002F1ECE" w:rsidRDefault="002F1ECE" w:rsidP="002F1ECE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45BFA">
              <w:rPr>
                <w:rFonts w:ascii="Times New Roman" w:hAnsi="Times New Roman" w:cs="Times New Roman"/>
                <w:color w:val="000000" w:themeColor="text1"/>
              </w:rPr>
              <w:t>Use middleware validate, error handle</w:t>
            </w:r>
          </w:p>
          <w:p w14:paraId="4EB9C741" w14:textId="77777777" w:rsidR="002F1ECE" w:rsidRDefault="002F1ECE" w:rsidP="002F1ECE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 Redis Cache</w:t>
            </w:r>
          </w:p>
          <w:p w14:paraId="481DD99C" w14:textId="77777777" w:rsidR="002F1ECE" w:rsidRDefault="002F1ECE" w:rsidP="002F1ECE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Upload with AWS S3</w:t>
            </w:r>
          </w:p>
          <w:p w14:paraId="3C321D13" w14:textId="77777777" w:rsidR="002F1ECE" w:rsidRDefault="002F1ECE" w:rsidP="002F1ECE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 SMTP send email (verify, forgot pass)</w:t>
            </w:r>
          </w:p>
          <w:p w14:paraId="69922EDA" w14:textId="77777777" w:rsidR="002F1ECE" w:rsidRDefault="002F1ECE" w:rsidP="002F1ECE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 Firebase Fire Cloud send notify to Mobile App</w:t>
            </w:r>
          </w:p>
          <w:p w14:paraId="281C4FF1" w14:textId="070F00B5" w:rsidR="002F1ECE" w:rsidRPr="000A7DB4" w:rsidRDefault="002F1ECE" w:rsidP="002F1ECE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Write Procedure and Function in PostgreSQL (Search, Filter by </w:t>
            </w:r>
            <w:r w:rsidRPr="00413CB8">
              <w:rPr>
                <w:rFonts w:ascii="Times New Roman" w:hAnsi="Times New Roman" w:cs="Times New Roman"/>
                <w:color w:val="000000" w:themeColor="text1"/>
              </w:rPr>
              <w:t>point of reference</w:t>
            </w:r>
            <w:r>
              <w:rPr>
                <w:rFonts w:ascii="Times New Roman" w:hAnsi="Times New Roman" w:cs="Times New Roman"/>
                <w:color w:val="000000" w:themeColor="text1"/>
              </w:rPr>
              <w:t>, Location, and District, HDB in Singapore)</w:t>
            </w:r>
          </w:p>
          <w:p w14:paraId="613395DC" w14:textId="77777777" w:rsidR="002F1ECE" w:rsidRPr="000A7DB4" w:rsidRDefault="002F1ECE" w:rsidP="002F1ECE">
            <w:pPr>
              <w:pStyle w:val="ListBullet"/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A7DB4">
              <w:rPr>
                <w:rFonts w:ascii="Times New Roman" w:hAnsi="Times New Roman" w:cs="Times New Roman"/>
                <w:b/>
                <w:color w:val="000000" w:themeColor="text1"/>
              </w:rPr>
              <w:t>Techniques</w:t>
            </w:r>
            <w:r w:rsidRPr="000A7DB4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</w:p>
          <w:p w14:paraId="1308F370" w14:textId="77777777" w:rsidR="002F1ECE" w:rsidRDefault="002F1ECE" w:rsidP="002F1ECE">
            <w:pPr>
              <w:pStyle w:val="ListBullet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Node</w:t>
            </w:r>
            <w:r w:rsidRPr="000A7DB4">
              <w:rPr>
                <w:rFonts w:ascii="Times New Roman" w:hAnsi="Times New Roman" w:cs="Times New Roman"/>
                <w:color w:val="000000" w:themeColor="text1"/>
              </w:rPr>
              <w:t>JS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596FD359" w14:textId="77777777" w:rsidR="002F1ECE" w:rsidRDefault="002F1ECE" w:rsidP="002F1ECE">
            <w:pPr>
              <w:pStyle w:val="ListBullet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Socket I/O</w:t>
            </w:r>
          </w:p>
          <w:p w14:paraId="64545909" w14:textId="3B25349A" w:rsidR="002F1ECE" w:rsidRPr="009163B3" w:rsidRDefault="002F1ECE" w:rsidP="002F1ECE">
            <w:pPr>
              <w:pStyle w:val="ListBullet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PostgreSQL </w:t>
            </w:r>
          </w:p>
          <w:p w14:paraId="0B6A233D" w14:textId="144CE0AF" w:rsidR="002F1ECE" w:rsidRPr="00F26D2B" w:rsidRDefault="002F1ECE" w:rsidP="002F1ECE">
            <w:pPr>
              <w:pStyle w:val="ListBullet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Redis</w:t>
            </w:r>
          </w:p>
          <w:p w14:paraId="01D68739" w14:textId="77777777" w:rsidR="002F1ECE" w:rsidRPr="00577D03" w:rsidRDefault="002F1ECE" w:rsidP="002F1ECE">
            <w:pPr>
              <w:pStyle w:val="ListBullet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Firebase</w:t>
            </w:r>
          </w:p>
          <w:p w14:paraId="78EB1F08" w14:textId="1E0E41B1" w:rsidR="002F1ECE" w:rsidRDefault="002F1ECE" w:rsidP="002F1ECE">
            <w:pPr>
              <w:pStyle w:val="ListBullet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406AA">
              <w:rPr>
                <w:rFonts w:ascii="Times New Roman" w:hAnsi="Times New Roman" w:cs="Times New Roman"/>
                <w:bCs/>
                <w:color w:val="000000" w:themeColor="text1"/>
              </w:rPr>
              <w:t>Aws S3</w:t>
            </w:r>
          </w:p>
        </w:tc>
      </w:tr>
      <w:tr w:rsidR="002F1ECE" w14:paraId="501CFABF" w14:textId="77777777" w:rsidTr="00BC1144">
        <w:tc>
          <w:tcPr>
            <w:tcW w:w="2250" w:type="dxa"/>
          </w:tcPr>
          <w:p w14:paraId="31C7E741" w14:textId="5D3AB0EC" w:rsidR="002F1ECE" w:rsidRDefault="002F1ECE" w:rsidP="002F1ECE">
            <w:pPr>
              <w:spacing w:line="276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3/2022 - now</w:t>
            </w:r>
          </w:p>
        </w:tc>
        <w:tc>
          <w:tcPr>
            <w:tcW w:w="9329" w:type="dxa"/>
            <w:gridSpan w:val="2"/>
          </w:tcPr>
          <w:p w14:paraId="7655EE1E" w14:textId="77777777" w:rsidR="002F1ECE" w:rsidRPr="000A7DB4" w:rsidRDefault="002F1ECE" w:rsidP="002F1ECE">
            <w:pPr>
              <w:pStyle w:val="ListBullet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A7DB4">
              <w:rPr>
                <w:rFonts w:ascii="Times New Roman" w:hAnsi="Times New Roman" w:cs="Times New Roman"/>
                <w:b/>
                <w:color w:val="000000" w:themeColor="text1"/>
              </w:rPr>
              <w:t xml:space="preserve">Company: </w:t>
            </w:r>
            <w:r w:rsidRPr="000A7DB4">
              <w:rPr>
                <w:rFonts w:ascii="Times New Roman" w:hAnsi="Times New Roman" w:cs="Times New Roman"/>
                <w:color w:val="000000" w:themeColor="text1"/>
              </w:rPr>
              <w:t>FPT Software Company – Hanoi, Vietnam.</w:t>
            </w:r>
          </w:p>
          <w:p w14:paraId="599CE18B" w14:textId="1A1FD5AE" w:rsidR="002F1ECE" w:rsidRPr="000A7DB4" w:rsidRDefault="002F1ECE" w:rsidP="002F1ECE">
            <w:pPr>
              <w:spacing w:line="276" w:lineRule="auto"/>
              <w:ind w:left="252" w:hanging="252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0A7DB4">
              <w:rPr>
                <w:rFonts w:ascii="Times New Roman" w:hAnsi="Times New Roman" w:cs="Times New Roman"/>
                <w:b/>
                <w:color w:val="auto"/>
              </w:rPr>
              <w:t>Project Description:</w:t>
            </w:r>
            <w:r w:rsidRPr="000A7DB4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AIA </w:t>
            </w:r>
            <w:r w:rsidR="00EE2851">
              <w:rPr>
                <w:rFonts w:ascii="Times New Roman" w:hAnsi="Times New Roman" w:cs="Times New Roman"/>
                <w:color w:val="auto"/>
              </w:rPr>
              <w:t>Super App</w:t>
            </w:r>
          </w:p>
          <w:p w14:paraId="72857A05" w14:textId="77777777" w:rsidR="002F1ECE" w:rsidRPr="000A7DB4" w:rsidRDefault="002F1ECE" w:rsidP="002F1ECE">
            <w:pPr>
              <w:pStyle w:val="ListBullet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A7DB4">
              <w:rPr>
                <w:rFonts w:ascii="Times New Roman" w:hAnsi="Times New Roman" w:cs="Times New Roman"/>
                <w:b/>
                <w:color w:val="000000" w:themeColor="text1"/>
              </w:rPr>
              <w:t>Position</w:t>
            </w:r>
            <w:r w:rsidRPr="000A7DB4">
              <w:rPr>
                <w:rFonts w:ascii="Times New Roman" w:hAnsi="Times New Roman" w:cs="Times New Roman"/>
                <w:color w:val="000000" w:themeColor="text1"/>
              </w:rPr>
              <w:t>: Developer</w:t>
            </w:r>
          </w:p>
          <w:p w14:paraId="05A6FA92" w14:textId="77777777" w:rsidR="002F1ECE" w:rsidRPr="000A7DB4" w:rsidRDefault="002F1ECE" w:rsidP="002F1ECE">
            <w:pPr>
              <w:pStyle w:val="ListBullet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A7DB4">
              <w:rPr>
                <w:rFonts w:ascii="Times New Roman" w:hAnsi="Times New Roman" w:cs="Times New Roman"/>
                <w:b/>
                <w:color w:val="000000" w:themeColor="text1"/>
              </w:rPr>
              <w:t>Responsibility</w:t>
            </w:r>
            <w:r w:rsidRPr="000A7DB4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</w:p>
          <w:p w14:paraId="71E7641D" w14:textId="77777777" w:rsidR="002F1ECE" w:rsidRDefault="002F1ECE" w:rsidP="002F1ECE">
            <w:pPr>
              <w:pStyle w:val="ListBullet"/>
              <w:numPr>
                <w:ilvl w:val="0"/>
                <w:numId w:val="30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Authentication and Authorization by using Okta local.</w:t>
            </w:r>
          </w:p>
          <w:p w14:paraId="54F8ABC3" w14:textId="0E35EEB8" w:rsidR="002F1ECE" w:rsidRDefault="002F1ECE" w:rsidP="002F1ECE">
            <w:pPr>
              <w:pStyle w:val="ListBullet"/>
              <w:numPr>
                <w:ilvl w:val="0"/>
                <w:numId w:val="30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A7DB4">
              <w:rPr>
                <w:rFonts w:ascii="Times New Roman" w:hAnsi="Times New Roman" w:cs="Times New Roman"/>
                <w:color w:val="000000" w:themeColor="text1"/>
              </w:rPr>
              <w:t>Building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common and native</w:t>
            </w:r>
            <w:r w:rsidRPr="000A7D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components using Stylesheet.</w:t>
            </w:r>
          </w:p>
          <w:p w14:paraId="62E24229" w14:textId="77777777" w:rsidR="002F1ECE" w:rsidRDefault="002F1ECE" w:rsidP="002F1ECE">
            <w:pPr>
              <w:pStyle w:val="ListBullet"/>
              <w:numPr>
                <w:ilvl w:val="0"/>
                <w:numId w:val="30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Creating service to connect backend API.</w:t>
            </w:r>
          </w:p>
          <w:p w14:paraId="1D11156F" w14:textId="77777777" w:rsidR="002F1ECE" w:rsidRDefault="002F1ECE" w:rsidP="002F1ECE">
            <w:pPr>
              <w:pStyle w:val="ListBullet"/>
              <w:numPr>
                <w:ilvl w:val="0"/>
                <w:numId w:val="30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Using e2e, detox to write unit tests.</w:t>
            </w:r>
          </w:p>
          <w:p w14:paraId="33700470" w14:textId="77777777" w:rsidR="002F1ECE" w:rsidRPr="000A7DB4" w:rsidRDefault="002F1ECE" w:rsidP="002F1ECE">
            <w:pPr>
              <w:pStyle w:val="ListBullet"/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A7DB4">
              <w:rPr>
                <w:rFonts w:ascii="Times New Roman" w:hAnsi="Times New Roman" w:cs="Times New Roman"/>
                <w:b/>
                <w:color w:val="000000" w:themeColor="text1"/>
              </w:rPr>
              <w:t>Techniques</w:t>
            </w:r>
            <w:r w:rsidRPr="000A7DB4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</w:p>
          <w:p w14:paraId="6B67109B" w14:textId="77777777" w:rsidR="002F1ECE" w:rsidRPr="000A7DB4" w:rsidRDefault="002F1ECE" w:rsidP="002F1ECE">
            <w:pPr>
              <w:pStyle w:val="ListBullet"/>
              <w:numPr>
                <w:ilvl w:val="0"/>
                <w:numId w:val="18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TypeScript</w:t>
            </w:r>
          </w:p>
          <w:p w14:paraId="6BF4F4EE" w14:textId="77777777" w:rsidR="002F1ECE" w:rsidRPr="00573E27" w:rsidRDefault="002F1ECE" w:rsidP="002F1ECE">
            <w:pPr>
              <w:pStyle w:val="ListBullet"/>
              <w:numPr>
                <w:ilvl w:val="0"/>
                <w:numId w:val="18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CSS</w:t>
            </w:r>
          </w:p>
          <w:p w14:paraId="2F653A95" w14:textId="77777777" w:rsidR="002F1ECE" w:rsidRPr="00573E27" w:rsidRDefault="002F1ECE" w:rsidP="002F1ECE">
            <w:pPr>
              <w:pStyle w:val="ListBullet"/>
              <w:numPr>
                <w:ilvl w:val="0"/>
                <w:numId w:val="18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React Native, Redux</w:t>
            </w:r>
          </w:p>
          <w:p w14:paraId="5CFF7AF5" w14:textId="333ACE62" w:rsidR="002F1ECE" w:rsidRPr="003D7341" w:rsidRDefault="002F1ECE" w:rsidP="002F1ECE">
            <w:pPr>
              <w:pStyle w:val="ListBullet"/>
              <w:numPr>
                <w:ilvl w:val="0"/>
                <w:numId w:val="18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I18next</w:t>
            </w:r>
          </w:p>
        </w:tc>
      </w:tr>
      <w:tr w:rsidR="00E21474" w14:paraId="56FEAD8C" w14:textId="77777777" w:rsidTr="00BC1144">
        <w:tc>
          <w:tcPr>
            <w:tcW w:w="2250" w:type="dxa"/>
          </w:tcPr>
          <w:p w14:paraId="5171496D" w14:textId="2E23C0F5" w:rsidR="00E21474" w:rsidRDefault="00E21474" w:rsidP="002F1ECE">
            <w:pPr>
              <w:spacing w:line="276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3/2022 – 6/2022</w:t>
            </w:r>
          </w:p>
        </w:tc>
        <w:tc>
          <w:tcPr>
            <w:tcW w:w="9329" w:type="dxa"/>
            <w:gridSpan w:val="2"/>
          </w:tcPr>
          <w:p w14:paraId="33677A5E" w14:textId="7D8D2EE9" w:rsidR="003D656C" w:rsidRPr="000A7DB4" w:rsidRDefault="003D656C" w:rsidP="003D656C">
            <w:pPr>
              <w:pStyle w:val="ListBullet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A7DB4">
              <w:rPr>
                <w:rFonts w:ascii="Times New Roman" w:hAnsi="Times New Roman" w:cs="Times New Roman"/>
                <w:b/>
                <w:color w:val="000000" w:themeColor="text1"/>
              </w:rPr>
              <w:t xml:space="preserve">Company: </w:t>
            </w:r>
            <w:r w:rsidRPr="000A7DB4">
              <w:rPr>
                <w:rFonts w:ascii="Times New Roman" w:hAnsi="Times New Roman" w:cs="Times New Roman"/>
                <w:color w:val="000000" w:themeColor="text1"/>
              </w:rPr>
              <w:t>F</w:t>
            </w:r>
            <w:r>
              <w:rPr>
                <w:rFonts w:ascii="Times New Roman" w:hAnsi="Times New Roman" w:cs="Times New Roman"/>
                <w:color w:val="000000" w:themeColor="text1"/>
              </w:rPr>
              <w:t>u</w:t>
            </w:r>
            <w:r w:rsidRPr="000A7D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Techs</w:t>
            </w:r>
            <w:r w:rsidRPr="000A7DB4">
              <w:rPr>
                <w:rFonts w:ascii="Times New Roman" w:hAnsi="Times New Roman" w:cs="Times New Roman"/>
                <w:color w:val="000000" w:themeColor="text1"/>
              </w:rPr>
              <w:t xml:space="preserve"> Company – Hanoi, Vietnam.</w:t>
            </w:r>
          </w:p>
          <w:p w14:paraId="23CE4177" w14:textId="400A3E72" w:rsidR="003D656C" w:rsidRPr="000A7DB4" w:rsidRDefault="003D656C" w:rsidP="003D656C">
            <w:pPr>
              <w:spacing w:line="276" w:lineRule="auto"/>
              <w:ind w:left="252" w:hanging="252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0A7DB4">
              <w:rPr>
                <w:rFonts w:ascii="Times New Roman" w:hAnsi="Times New Roman" w:cs="Times New Roman"/>
                <w:b/>
                <w:color w:val="auto"/>
              </w:rPr>
              <w:t>Project Description:</w:t>
            </w:r>
            <w:r w:rsidRPr="000A7DB4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KDDN App</w:t>
            </w:r>
          </w:p>
          <w:p w14:paraId="3AB2397D" w14:textId="77777777" w:rsidR="003D656C" w:rsidRPr="000A7DB4" w:rsidRDefault="003D656C" w:rsidP="003D656C">
            <w:pPr>
              <w:pStyle w:val="ListBullet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A7DB4">
              <w:rPr>
                <w:rFonts w:ascii="Times New Roman" w:hAnsi="Times New Roman" w:cs="Times New Roman"/>
                <w:b/>
                <w:color w:val="000000" w:themeColor="text1"/>
              </w:rPr>
              <w:t>Position</w:t>
            </w:r>
            <w:r w:rsidRPr="000A7DB4">
              <w:rPr>
                <w:rFonts w:ascii="Times New Roman" w:hAnsi="Times New Roman" w:cs="Times New Roman"/>
                <w:color w:val="000000" w:themeColor="text1"/>
              </w:rPr>
              <w:t>: Developer</w:t>
            </w:r>
          </w:p>
          <w:p w14:paraId="62544048" w14:textId="77777777" w:rsidR="003D656C" w:rsidRPr="000A7DB4" w:rsidRDefault="003D656C" w:rsidP="003D656C">
            <w:pPr>
              <w:pStyle w:val="ListBullet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A7DB4">
              <w:rPr>
                <w:rFonts w:ascii="Times New Roman" w:hAnsi="Times New Roman" w:cs="Times New Roman"/>
                <w:b/>
                <w:color w:val="000000" w:themeColor="text1"/>
              </w:rPr>
              <w:t>Responsibility</w:t>
            </w:r>
            <w:r w:rsidRPr="000A7DB4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</w:p>
          <w:p w14:paraId="3860A6CF" w14:textId="77777777" w:rsidR="00626BAD" w:rsidRPr="00626BAD" w:rsidRDefault="00626BAD" w:rsidP="00626BAD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26BAD">
              <w:rPr>
                <w:rFonts w:ascii="Times New Roman" w:hAnsi="Times New Roman" w:cs="Times New Roman"/>
                <w:color w:val="000000" w:themeColor="text1"/>
              </w:rPr>
              <w:t>Building UI, component, front-end logic.</w:t>
            </w:r>
          </w:p>
          <w:p w14:paraId="6EEC2132" w14:textId="77777777" w:rsidR="00626BAD" w:rsidRPr="00626BAD" w:rsidRDefault="00626BAD" w:rsidP="00626BAD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26BAD">
              <w:rPr>
                <w:rFonts w:ascii="Times New Roman" w:hAnsi="Times New Roman" w:cs="Times New Roman"/>
                <w:color w:val="000000" w:themeColor="text1"/>
              </w:rPr>
              <w:t>Building API.</w:t>
            </w:r>
          </w:p>
          <w:p w14:paraId="4774C8DF" w14:textId="138D26AF" w:rsidR="003D656C" w:rsidRPr="00626BAD" w:rsidRDefault="00626BAD" w:rsidP="00626BAD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26BAD">
              <w:rPr>
                <w:rFonts w:ascii="Times New Roman" w:hAnsi="Times New Roman" w:cs="Times New Roman"/>
                <w:color w:val="000000" w:themeColor="text1"/>
              </w:rPr>
              <w:t xml:space="preserve">Fix bug, optimize code </w:t>
            </w:r>
          </w:p>
          <w:p w14:paraId="664AEFB2" w14:textId="77777777" w:rsidR="003D656C" w:rsidRPr="000A7DB4" w:rsidRDefault="003D656C" w:rsidP="003D656C">
            <w:pPr>
              <w:pStyle w:val="ListBullet"/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A7DB4">
              <w:rPr>
                <w:rFonts w:ascii="Times New Roman" w:hAnsi="Times New Roman" w:cs="Times New Roman"/>
                <w:b/>
                <w:color w:val="000000" w:themeColor="text1"/>
              </w:rPr>
              <w:t>Techniques</w:t>
            </w:r>
            <w:r w:rsidRPr="000A7DB4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</w:p>
          <w:p w14:paraId="63DA73F3" w14:textId="77777777" w:rsidR="003D656C" w:rsidRPr="000A7DB4" w:rsidRDefault="003D656C" w:rsidP="003D656C">
            <w:pPr>
              <w:pStyle w:val="ListBullet"/>
              <w:numPr>
                <w:ilvl w:val="0"/>
                <w:numId w:val="18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TypeScript</w:t>
            </w:r>
          </w:p>
          <w:p w14:paraId="4E9F2DE2" w14:textId="77777777" w:rsidR="003D656C" w:rsidRPr="00573E27" w:rsidRDefault="003D656C" w:rsidP="003D656C">
            <w:pPr>
              <w:pStyle w:val="ListBullet"/>
              <w:numPr>
                <w:ilvl w:val="0"/>
                <w:numId w:val="18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CSS</w:t>
            </w:r>
          </w:p>
          <w:p w14:paraId="4BB01390" w14:textId="430513C6" w:rsidR="003D656C" w:rsidRPr="00573E27" w:rsidRDefault="003D656C" w:rsidP="003D656C">
            <w:pPr>
              <w:pStyle w:val="ListBullet"/>
              <w:numPr>
                <w:ilvl w:val="0"/>
                <w:numId w:val="18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Reac</w:t>
            </w:r>
            <w:r w:rsidR="00EE23E5"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="00626BAD">
              <w:rPr>
                <w:rFonts w:ascii="Times New Roman" w:hAnsi="Times New Roman" w:cs="Times New Roman"/>
                <w:color w:val="000000" w:themeColor="text1"/>
              </w:rPr>
              <w:t>JS</w:t>
            </w:r>
            <w:r>
              <w:rPr>
                <w:rFonts w:ascii="Times New Roman" w:hAnsi="Times New Roman" w:cs="Times New Roman"/>
                <w:color w:val="000000" w:themeColor="text1"/>
              </w:rPr>
              <w:t>, Redux</w:t>
            </w:r>
          </w:p>
          <w:p w14:paraId="021ABE2E" w14:textId="3CEB5AB2" w:rsidR="00E21474" w:rsidRPr="000A7DB4" w:rsidRDefault="003D656C" w:rsidP="003D656C">
            <w:pPr>
              <w:pStyle w:val="ListBullet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I18next</w:t>
            </w:r>
          </w:p>
        </w:tc>
      </w:tr>
      <w:tr w:rsidR="007E4E5D" w14:paraId="03D1C338" w14:textId="77777777" w:rsidTr="00BC1144">
        <w:tc>
          <w:tcPr>
            <w:tcW w:w="2250" w:type="dxa"/>
          </w:tcPr>
          <w:p w14:paraId="0D00A755" w14:textId="634FE060" w:rsidR="007E4E5D" w:rsidRDefault="002C59DC" w:rsidP="002F1ECE">
            <w:pPr>
              <w:spacing w:line="276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lastRenderedPageBreak/>
              <w:t>5</w:t>
            </w:r>
            <w:r w:rsidR="007E4E5D">
              <w:rPr>
                <w:rFonts w:ascii="Times New Roman" w:hAnsi="Times New Roman" w:cs="Times New Roman"/>
                <w:b/>
                <w:color w:val="auto"/>
              </w:rPr>
              <w:t xml:space="preserve">/2022 – </w:t>
            </w:r>
            <w:r>
              <w:rPr>
                <w:rFonts w:ascii="Times New Roman" w:hAnsi="Times New Roman" w:cs="Times New Roman"/>
                <w:b/>
                <w:color w:val="auto"/>
              </w:rPr>
              <w:t>now</w:t>
            </w:r>
          </w:p>
        </w:tc>
        <w:tc>
          <w:tcPr>
            <w:tcW w:w="9329" w:type="dxa"/>
            <w:gridSpan w:val="2"/>
          </w:tcPr>
          <w:p w14:paraId="77648D09" w14:textId="2E119C6B" w:rsidR="007E4E5D" w:rsidRPr="000A7DB4" w:rsidRDefault="007E4E5D" w:rsidP="007E4E5D">
            <w:pPr>
              <w:pStyle w:val="ListBullet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A7DB4">
              <w:rPr>
                <w:rFonts w:ascii="Times New Roman" w:hAnsi="Times New Roman" w:cs="Times New Roman"/>
                <w:b/>
                <w:color w:val="000000" w:themeColor="text1"/>
              </w:rPr>
              <w:t xml:space="preserve">Company: </w:t>
            </w:r>
            <w:r>
              <w:rPr>
                <w:rFonts w:ascii="Times New Roman" w:hAnsi="Times New Roman" w:cs="Times New Roman"/>
                <w:color w:val="000000" w:themeColor="text1"/>
              </w:rPr>
              <w:t>Fu</w:t>
            </w:r>
            <w:r w:rsidR="00795FF2">
              <w:rPr>
                <w:rFonts w:ascii="Times New Roman" w:hAnsi="Times New Roman" w:cs="Times New Roman"/>
                <w:color w:val="000000" w:themeColor="text1"/>
              </w:rPr>
              <w:t>-T</w:t>
            </w:r>
            <w:r>
              <w:rPr>
                <w:rFonts w:ascii="Times New Roman" w:hAnsi="Times New Roman" w:cs="Times New Roman"/>
                <w:color w:val="000000" w:themeColor="text1"/>
              </w:rPr>
              <w:t>ech</w:t>
            </w:r>
            <w:r w:rsidR="00795FF2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0A7DB4">
              <w:rPr>
                <w:rFonts w:ascii="Times New Roman" w:hAnsi="Times New Roman" w:cs="Times New Roman"/>
                <w:color w:val="000000" w:themeColor="text1"/>
              </w:rPr>
              <w:t xml:space="preserve"> – Hanoi, Vietnam.</w:t>
            </w:r>
          </w:p>
          <w:p w14:paraId="678399F6" w14:textId="1FE70584" w:rsidR="007E4E5D" w:rsidRPr="000A7DB4" w:rsidRDefault="007E4E5D" w:rsidP="007E4E5D">
            <w:pPr>
              <w:spacing w:line="276" w:lineRule="auto"/>
              <w:ind w:left="252" w:hanging="252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0A7DB4">
              <w:rPr>
                <w:rFonts w:ascii="Times New Roman" w:hAnsi="Times New Roman" w:cs="Times New Roman"/>
                <w:b/>
                <w:color w:val="auto"/>
              </w:rPr>
              <w:t>Project Description</w:t>
            </w:r>
            <w:r w:rsidRPr="007E4E5D">
              <w:rPr>
                <w:rFonts w:ascii="Times New Roman" w:hAnsi="Times New Roman" w:cs="Times New Roman"/>
                <w:color w:val="auto"/>
              </w:rPr>
              <w:t xml:space="preserve">: </w:t>
            </w:r>
            <w:r w:rsidR="00B725FC" w:rsidRPr="00B725FC">
              <w:rPr>
                <w:rFonts w:ascii="Times New Roman" w:hAnsi="Times New Roman" w:cs="Times New Roman"/>
                <w:color w:val="auto"/>
              </w:rPr>
              <w:t>Steel Storage</w:t>
            </w:r>
          </w:p>
          <w:p w14:paraId="3EB670C6" w14:textId="20E2294A" w:rsidR="007E4E5D" w:rsidRPr="000A7DB4" w:rsidRDefault="007E4E5D" w:rsidP="007E4E5D">
            <w:pPr>
              <w:pStyle w:val="ListBullet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A7DB4">
              <w:rPr>
                <w:rFonts w:ascii="Times New Roman" w:hAnsi="Times New Roman" w:cs="Times New Roman"/>
                <w:b/>
                <w:color w:val="000000" w:themeColor="text1"/>
              </w:rPr>
              <w:t>Position</w:t>
            </w:r>
            <w:r w:rsidRPr="000A7DB4">
              <w:rPr>
                <w:rFonts w:ascii="Times New Roman" w:hAnsi="Times New Roman" w:cs="Times New Roman"/>
                <w:color w:val="000000" w:themeColor="text1"/>
              </w:rPr>
              <w:t>: Dev</w:t>
            </w:r>
            <w:r w:rsidR="00B725FC">
              <w:rPr>
                <w:rFonts w:ascii="Times New Roman" w:hAnsi="Times New Roman" w:cs="Times New Roman"/>
                <w:color w:val="000000" w:themeColor="text1"/>
              </w:rPr>
              <w:t xml:space="preserve"> Lead</w:t>
            </w:r>
          </w:p>
          <w:p w14:paraId="78111FD0" w14:textId="77777777" w:rsidR="007E4E5D" w:rsidRPr="000A7DB4" w:rsidRDefault="007E4E5D" w:rsidP="007E4E5D">
            <w:pPr>
              <w:pStyle w:val="ListBullet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A7DB4">
              <w:rPr>
                <w:rFonts w:ascii="Times New Roman" w:hAnsi="Times New Roman" w:cs="Times New Roman"/>
                <w:b/>
                <w:color w:val="000000" w:themeColor="text1"/>
              </w:rPr>
              <w:t>Responsibility</w:t>
            </w:r>
            <w:r w:rsidRPr="000A7DB4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</w:p>
          <w:p w14:paraId="335F68E9" w14:textId="47E69E8C" w:rsidR="00BA5AC9" w:rsidRDefault="00BA5AC9" w:rsidP="00BA5AC9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BA5AC9">
              <w:rPr>
                <w:rFonts w:ascii="Times New Roman" w:hAnsi="Times New Roman" w:cs="Times New Roman"/>
                <w:color w:val="000000" w:themeColor="text1"/>
              </w:rPr>
              <w:t>Analysis requirement</w:t>
            </w:r>
          </w:p>
          <w:p w14:paraId="755D2AD0" w14:textId="7F2C574C" w:rsidR="00414785" w:rsidRPr="00BA5AC9" w:rsidRDefault="00414785" w:rsidP="00BA5AC9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Build Base source code</w:t>
            </w:r>
          </w:p>
          <w:p w14:paraId="6E48788D" w14:textId="77777777" w:rsidR="00BA5AC9" w:rsidRPr="00BA5AC9" w:rsidRDefault="00BA5AC9" w:rsidP="00BA5AC9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BA5AC9">
              <w:rPr>
                <w:rFonts w:ascii="Times New Roman" w:hAnsi="Times New Roman" w:cs="Times New Roman"/>
                <w:color w:val="000000" w:themeColor="text1"/>
              </w:rPr>
              <w:t>Coding backend, write API.</w:t>
            </w:r>
          </w:p>
          <w:p w14:paraId="6D45A51E" w14:textId="77777777" w:rsidR="00BA5AC9" w:rsidRPr="00BA5AC9" w:rsidRDefault="00BA5AC9" w:rsidP="00BA5AC9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BA5AC9">
              <w:rPr>
                <w:rFonts w:ascii="Times New Roman" w:hAnsi="Times New Roman" w:cs="Times New Roman"/>
                <w:color w:val="000000" w:themeColor="text1"/>
              </w:rPr>
              <w:t>Review code.</w:t>
            </w:r>
          </w:p>
          <w:p w14:paraId="23DC5F52" w14:textId="77777777" w:rsidR="00BA5AC9" w:rsidRPr="00BA5AC9" w:rsidRDefault="00BA5AC9" w:rsidP="00BA5AC9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BA5AC9">
              <w:rPr>
                <w:rFonts w:ascii="Times New Roman" w:hAnsi="Times New Roman" w:cs="Times New Roman"/>
                <w:color w:val="000000" w:themeColor="text1"/>
              </w:rPr>
              <w:t>Optimize code (improve performance of system).</w:t>
            </w:r>
          </w:p>
          <w:p w14:paraId="58418429" w14:textId="77777777" w:rsidR="00BA5AC9" w:rsidRPr="00BA5AC9" w:rsidRDefault="00BA5AC9" w:rsidP="00BA5AC9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BA5AC9">
              <w:rPr>
                <w:rFonts w:ascii="Times New Roman" w:hAnsi="Times New Roman" w:cs="Times New Roman"/>
                <w:color w:val="000000" w:themeColor="text1"/>
              </w:rPr>
              <w:t>Build UI, logic, components on the front-end.</w:t>
            </w:r>
          </w:p>
          <w:p w14:paraId="6477FBA6" w14:textId="777FED94" w:rsidR="00BA5AC9" w:rsidRDefault="00BA5AC9" w:rsidP="00BA5AC9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BA5AC9">
              <w:rPr>
                <w:rFonts w:ascii="Times New Roman" w:hAnsi="Times New Roman" w:cs="Times New Roman"/>
                <w:color w:val="000000" w:themeColor="text1"/>
              </w:rPr>
              <w:t>Research new technology</w:t>
            </w:r>
          </w:p>
          <w:p w14:paraId="01CA42A0" w14:textId="566678AD" w:rsidR="00414785" w:rsidRPr="00BA5AC9" w:rsidRDefault="00414785" w:rsidP="00BA5AC9">
            <w:pPr>
              <w:pStyle w:val="ListBullet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Config</w:t>
            </w:r>
            <w:r w:rsidR="002A1E55">
              <w:rPr>
                <w:rFonts w:ascii="Times New Roman" w:hAnsi="Times New Roman" w:cs="Times New Roman"/>
                <w:color w:val="000000" w:themeColor="text1"/>
              </w:rPr>
              <w:t xml:space="preserve"> CICD </w:t>
            </w:r>
            <w:r w:rsidR="00EB3263">
              <w:rPr>
                <w:rFonts w:ascii="Times New Roman" w:hAnsi="Times New Roman" w:cs="Times New Roman"/>
                <w:color w:val="000000" w:themeColor="text1"/>
              </w:rPr>
              <w:t>GitLab</w:t>
            </w:r>
            <w:r w:rsidR="005C6814">
              <w:rPr>
                <w:rFonts w:ascii="Times New Roman" w:hAnsi="Times New Roman" w:cs="Times New Roman"/>
                <w:color w:val="000000" w:themeColor="text1"/>
              </w:rPr>
              <w:t xml:space="preserve"> for BE, FE</w:t>
            </w:r>
            <w:r w:rsidR="00EF1BE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5FEF24FF" w14:textId="7710EFA4" w:rsidR="007E4E5D" w:rsidRPr="000A7DB4" w:rsidRDefault="007E4E5D" w:rsidP="006A6E69">
            <w:pPr>
              <w:pStyle w:val="ListBullet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A7DB4">
              <w:rPr>
                <w:rFonts w:ascii="Times New Roman" w:hAnsi="Times New Roman" w:cs="Times New Roman"/>
                <w:b/>
                <w:color w:val="000000" w:themeColor="text1"/>
              </w:rPr>
              <w:t>Techniques</w:t>
            </w:r>
            <w:r w:rsidRPr="000A7DB4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</w:p>
          <w:p w14:paraId="04C80980" w14:textId="77777777" w:rsidR="00A3279D" w:rsidRPr="00A3279D" w:rsidRDefault="007E4E5D" w:rsidP="007E4E5D">
            <w:pPr>
              <w:pStyle w:val="ListBullet"/>
              <w:numPr>
                <w:ilvl w:val="0"/>
                <w:numId w:val="18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React</w:t>
            </w:r>
            <w:r w:rsidR="00A3279D">
              <w:rPr>
                <w:rFonts w:ascii="Times New Roman" w:hAnsi="Times New Roman" w:cs="Times New Roman"/>
                <w:color w:val="000000" w:themeColor="text1"/>
              </w:rPr>
              <w:t>JS</w:t>
            </w:r>
          </w:p>
          <w:p w14:paraId="455082C5" w14:textId="77777777" w:rsidR="00A3279D" w:rsidRPr="00A3279D" w:rsidRDefault="007E4E5D" w:rsidP="007E4E5D">
            <w:pPr>
              <w:pStyle w:val="ListBullet"/>
              <w:numPr>
                <w:ilvl w:val="0"/>
                <w:numId w:val="18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Redux</w:t>
            </w:r>
          </w:p>
          <w:p w14:paraId="78075EA3" w14:textId="11E225C7" w:rsidR="007E4E5D" w:rsidRPr="00A3279D" w:rsidRDefault="00A3279D" w:rsidP="007E4E5D">
            <w:pPr>
              <w:pStyle w:val="ListBullet"/>
              <w:numPr>
                <w:ilvl w:val="0"/>
                <w:numId w:val="18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Ant Design</w:t>
            </w:r>
            <w:r w:rsidR="00BA5AC9">
              <w:rPr>
                <w:rFonts w:ascii="Times New Roman" w:hAnsi="Times New Roman" w:cs="Times New Roman"/>
                <w:color w:val="000000" w:themeColor="text1"/>
              </w:rPr>
              <w:t xml:space="preserve"> Pro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&amp; Tailwind CSS</w:t>
            </w:r>
          </w:p>
          <w:p w14:paraId="5658DEA5" w14:textId="77777777" w:rsidR="00AA65B6" w:rsidRDefault="00AA65B6" w:rsidP="00AA65B6">
            <w:pPr>
              <w:pStyle w:val="ListBullet"/>
              <w:numPr>
                <w:ilvl w:val="0"/>
                <w:numId w:val="18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Nodejs</w:t>
            </w:r>
          </w:p>
          <w:p w14:paraId="6D201BA7" w14:textId="4F779452" w:rsidR="00AA65B6" w:rsidRPr="00AA65B6" w:rsidRDefault="00AA65B6" w:rsidP="00AA65B6">
            <w:pPr>
              <w:pStyle w:val="ListBullet"/>
              <w:numPr>
                <w:ilvl w:val="0"/>
                <w:numId w:val="18"/>
              </w:numPr>
              <w:spacing w:after="16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MongoDB</w:t>
            </w:r>
          </w:p>
        </w:tc>
      </w:tr>
      <w:tr w:rsidR="00B725FC" w14:paraId="6E9D0B45" w14:textId="77777777" w:rsidTr="00BC1144">
        <w:tc>
          <w:tcPr>
            <w:tcW w:w="2250" w:type="dxa"/>
          </w:tcPr>
          <w:p w14:paraId="06261F2D" w14:textId="77777777" w:rsidR="00B725FC" w:rsidRDefault="00B725FC" w:rsidP="002F1ECE">
            <w:pPr>
              <w:spacing w:line="276" w:lineRule="auto"/>
              <w:rPr>
                <w:rFonts w:ascii="Times New Roman" w:hAnsi="Times New Roman" w:cs="Times New Roman"/>
                <w:b/>
                <w:color w:val="auto"/>
              </w:rPr>
            </w:pPr>
          </w:p>
        </w:tc>
        <w:tc>
          <w:tcPr>
            <w:tcW w:w="9329" w:type="dxa"/>
            <w:gridSpan w:val="2"/>
          </w:tcPr>
          <w:p w14:paraId="7F86BA11" w14:textId="77777777" w:rsidR="00B725FC" w:rsidRPr="000A7DB4" w:rsidRDefault="00B725FC" w:rsidP="007E4E5D">
            <w:pPr>
              <w:pStyle w:val="ListBullet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2F1ECE" w:rsidRPr="00D3111C" w14:paraId="2D0EF2BF" w14:textId="77777777" w:rsidTr="580E8A25">
        <w:tc>
          <w:tcPr>
            <w:tcW w:w="11579" w:type="dxa"/>
            <w:gridSpan w:val="3"/>
          </w:tcPr>
          <w:p w14:paraId="6F5A31C4" w14:textId="51E9B988" w:rsidR="002F1ECE" w:rsidRDefault="002F1ECE" w:rsidP="002F1ECE">
            <w:pPr>
              <w:pStyle w:val="Heading2"/>
              <w:tabs>
                <w:tab w:val="left" w:pos="900"/>
              </w:tabs>
              <w:spacing w:line="288" w:lineRule="auto"/>
              <w:ind w:left="-144"/>
              <w:outlineLvl w:val="1"/>
            </w:pPr>
            <w:r>
              <w:rPr>
                <w:rFonts w:ascii="Times New Roman" w:hAnsi="Times New Roman" w:cs="Times New Roman"/>
                <w:color w:val="000000" w:themeColor="text1"/>
              </w:rPr>
              <w:tab/>
            </w:r>
          </w:p>
          <w:p w14:paraId="5781E3D9" w14:textId="16A5BD41" w:rsidR="002F1ECE" w:rsidRPr="0094652D" w:rsidRDefault="002F1ECE" w:rsidP="002F1ECE"/>
        </w:tc>
      </w:tr>
      <w:tr w:rsidR="002F1ECE" w:rsidRPr="00D3111C" w14:paraId="1446CA80" w14:textId="77777777" w:rsidTr="580E8A25">
        <w:tc>
          <w:tcPr>
            <w:tcW w:w="11579" w:type="dxa"/>
            <w:gridSpan w:val="3"/>
            <w:shd w:val="clear" w:color="auto" w:fill="D9D9D9" w:themeFill="background1" w:themeFillShade="D9"/>
          </w:tcPr>
          <w:p w14:paraId="318346FB" w14:textId="77777777" w:rsidR="002F1ECE" w:rsidRPr="00D3111C" w:rsidRDefault="002F1ECE" w:rsidP="002F1ECE">
            <w:pPr>
              <w:pStyle w:val="ListBullet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3111C">
              <w:rPr>
                <w:rFonts w:ascii="Times New Roman" w:hAnsi="Times New Roman" w:cs="Times New Roman"/>
                <w:b/>
                <w:color w:val="auto"/>
              </w:rPr>
              <w:t>EDUCATION</w:t>
            </w:r>
          </w:p>
        </w:tc>
      </w:tr>
      <w:tr w:rsidR="002F1ECE" w:rsidRPr="00D3111C" w14:paraId="1B968F9D" w14:textId="77777777" w:rsidTr="580E8A25">
        <w:tc>
          <w:tcPr>
            <w:tcW w:w="2250" w:type="dxa"/>
          </w:tcPr>
          <w:p w14:paraId="399733C3" w14:textId="25081586" w:rsidR="002F1ECE" w:rsidRPr="00D14443" w:rsidRDefault="002F1ECE" w:rsidP="002F1ECE">
            <w:pPr>
              <w:pStyle w:val="Heading1"/>
              <w:spacing w:line="288" w:lineRule="auto"/>
              <w:jc w:val="left"/>
              <w:outlineLvl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201</w:t>
            </w:r>
            <w:r w:rsidR="00C31243">
              <w:rPr>
                <w:rFonts w:ascii="Times New Roman" w:hAnsi="Times New Roman" w:cs="Times New Roman"/>
                <w:b/>
                <w:color w:val="auto"/>
              </w:rPr>
              <w:t>6</w:t>
            </w:r>
            <w:r>
              <w:rPr>
                <w:rFonts w:ascii="Times New Roman" w:hAnsi="Times New Roman" w:cs="Times New Roman"/>
                <w:b/>
                <w:color w:val="auto"/>
              </w:rPr>
              <w:t>-202</w:t>
            </w:r>
            <w:r w:rsidR="00C31243">
              <w:rPr>
                <w:rFonts w:ascii="Times New Roman" w:hAnsi="Times New Roman" w:cs="Times New Roman"/>
                <w:b/>
                <w:color w:val="auto"/>
              </w:rPr>
              <w:t>1</w:t>
            </w:r>
          </w:p>
        </w:tc>
        <w:tc>
          <w:tcPr>
            <w:tcW w:w="9329" w:type="dxa"/>
            <w:gridSpan w:val="2"/>
          </w:tcPr>
          <w:p w14:paraId="3B0F83FD" w14:textId="0E9C7DD8" w:rsidR="002F1ECE" w:rsidRPr="00D14443" w:rsidRDefault="002F1ECE" w:rsidP="002F1ECE">
            <w:pPr>
              <w:pStyle w:val="ListBullet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Mechatronics Engineer</w:t>
            </w:r>
          </w:p>
          <w:p w14:paraId="78A98D16" w14:textId="6AAA0C0D" w:rsidR="002F1ECE" w:rsidRPr="00D14443" w:rsidRDefault="002F1ECE" w:rsidP="002F1ECE">
            <w:pPr>
              <w:pStyle w:val="ListBullet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i/>
                <w:iCs/>
                <w:color w:val="auto"/>
              </w:rPr>
            </w:pPr>
            <w:r w:rsidRPr="580E8A25">
              <w:rPr>
                <w:rFonts w:ascii="Times New Roman" w:hAnsi="Times New Roman" w:cs="Times New Roman"/>
                <w:i/>
                <w:iCs/>
                <w:color w:val="auto"/>
              </w:rPr>
              <w:t>Hanoi Unive</w:t>
            </w:r>
            <w:r>
              <w:rPr>
                <w:rFonts w:ascii="Times New Roman" w:hAnsi="Times New Roman" w:cs="Times New Roman"/>
                <w:i/>
                <w:iCs/>
                <w:color w:val="auto"/>
              </w:rPr>
              <w:t>rsity of Science and Technology</w:t>
            </w:r>
            <w:r w:rsidRPr="580E8A25">
              <w:rPr>
                <w:rFonts w:ascii="Times New Roman" w:hAnsi="Times New Roman" w:cs="Times New Roman"/>
                <w:i/>
                <w:iCs/>
                <w:color w:val="auto"/>
              </w:rPr>
              <w:t>, Vietnam</w:t>
            </w:r>
          </w:p>
        </w:tc>
      </w:tr>
      <w:tr w:rsidR="00C31243" w:rsidRPr="00D3111C" w14:paraId="0638F172" w14:textId="77777777" w:rsidTr="580E8A25">
        <w:tc>
          <w:tcPr>
            <w:tcW w:w="2250" w:type="dxa"/>
          </w:tcPr>
          <w:p w14:paraId="708EBC1D" w14:textId="7FE9B890" w:rsidR="00C31243" w:rsidRDefault="00C31243" w:rsidP="002F1ECE">
            <w:pPr>
              <w:pStyle w:val="Heading1"/>
              <w:spacing w:line="288" w:lineRule="auto"/>
              <w:jc w:val="left"/>
              <w:outlineLvl w:val="0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2015-2016</w:t>
            </w:r>
          </w:p>
        </w:tc>
        <w:tc>
          <w:tcPr>
            <w:tcW w:w="9329" w:type="dxa"/>
            <w:gridSpan w:val="2"/>
          </w:tcPr>
          <w:p w14:paraId="594E46AA" w14:textId="5FFDB5F7" w:rsidR="00C31243" w:rsidRDefault="00F4001C" w:rsidP="002F1ECE">
            <w:pPr>
              <w:pStyle w:val="ListBullet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3</w:t>
            </w:r>
            <w:r w:rsidRPr="00F4001C">
              <w:rPr>
                <w:rFonts w:ascii="Times New Roman" w:hAnsi="Times New Roman" w:cs="Times New Roman"/>
                <w:b/>
                <w:color w:val="auto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r w:rsidR="00C31243" w:rsidRPr="00C31243">
              <w:rPr>
                <w:rFonts w:ascii="Times New Roman" w:hAnsi="Times New Roman" w:cs="Times New Roman"/>
                <w:b/>
                <w:color w:val="auto"/>
              </w:rPr>
              <w:t>National Excellent Student</w:t>
            </w:r>
          </w:p>
          <w:p w14:paraId="2ED39647" w14:textId="48A231E8" w:rsidR="00F4001C" w:rsidRPr="00F4001C" w:rsidRDefault="009A2527" w:rsidP="002F1ECE">
            <w:pPr>
              <w:pStyle w:val="ListBullet"/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i/>
                <w:iCs/>
                <w:color w:val="auto"/>
              </w:rPr>
            </w:pPr>
            <w:r>
              <w:rPr>
                <w:rFonts w:ascii="Times New Roman" w:hAnsi="Times New Roman" w:cs="Times New Roman"/>
                <w:i/>
                <w:iCs/>
                <w:caps/>
                <w:color w:val="000000"/>
                <w:shd w:val="clear" w:color="auto" w:fill="FFFFFF"/>
              </w:rPr>
              <w:t>hA</w:t>
            </w:r>
            <w:r w:rsidR="00F4001C" w:rsidRPr="00F4001C">
              <w:rPr>
                <w:rFonts w:ascii="Times New Roman" w:hAnsi="Times New Roman" w:cs="Times New Roman"/>
                <w:i/>
                <w:iCs/>
                <w:caps/>
                <w:color w:val="000000"/>
                <w:shd w:val="clear" w:color="auto" w:fill="FFFFFF"/>
              </w:rPr>
              <w:t>NAM HIGH SCHOOL FOR THE GIFTED</w:t>
            </w:r>
          </w:p>
        </w:tc>
      </w:tr>
    </w:tbl>
    <w:p w14:paraId="34204892" w14:textId="77777777" w:rsidR="008F11E2" w:rsidRPr="0044760E" w:rsidRDefault="008F11E2" w:rsidP="00E03F26">
      <w:pPr>
        <w:spacing w:after="0"/>
        <w:rPr>
          <w:rFonts w:ascii="Times New Roman" w:hAnsi="Times New Roman" w:cs="Times New Roman"/>
          <w:lang w:val="vi-VN"/>
        </w:rPr>
      </w:pPr>
    </w:p>
    <w:sectPr w:rsidR="008F11E2" w:rsidRPr="0044760E" w:rsidSect="00C238DE">
      <w:footerReference w:type="default" r:id="rId9"/>
      <w:pgSz w:w="12240" w:h="15840" w:code="1"/>
      <w:pgMar w:top="720" w:right="540" w:bottom="720" w:left="36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4B3CF" w14:textId="77777777" w:rsidR="00CE63B6" w:rsidRDefault="00CE63B6">
      <w:pPr>
        <w:spacing w:after="0" w:line="240" w:lineRule="auto"/>
      </w:pPr>
      <w:r>
        <w:separator/>
      </w:r>
    </w:p>
    <w:p w14:paraId="32D3177E" w14:textId="77777777" w:rsidR="00CE63B6" w:rsidRDefault="00CE63B6"/>
    <w:p w14:paraId="67390A06" w14:textId="77777777" w:rsidR="00CE63B6" w:rsidRDefault="00CE63B6"/>
  </w:endnote>
  <w:endnote w:type="continuationSeparator" w:id="0">
    <w:p w14:paraId="1946B984" w14:textId="77777777" w:rsidR="00CE63B6" w:rsidRDefault="00CE63B6">
      <w:pPr>
        <w:spacing w:after="0" w:line="240" w:lineRule="auto"/>
      </w:pPr>
      <w:r>
        <w:continuationSeparator/>
      </w:r>
    </w:p>
    <w:p w14:paraId="4947B29A" w14:textId="77777777" w:rsidR="00CE63B6" w:rsidRDefault="00CE63B6"/>
    <w:p w14:paraId="5E9B99E1" w14:textId="77777777" w:rsidR="00CE63B6" w:rsidRDefault="00CE63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ans Symbols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esumeTable"/>
      <w:tblW w:w="1607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Footer layout table"/>
    </w:tblPr>
    <w:tblGrid>
      <w:gridCol w:w="3645"/>
    </w:tblGrid>
    <w:tr w:rsidR="00EA7240" w14:paraId="54F6C609" w14:textId="77777777" w:rsidTr="00EA7240">
      <w:tc>
        <w:tcPr>
          <w:tcW w:w="3645" w:type="dxa"/>
        </w:tcPr>
        <w:p w14:paraId="4FF7153E" w14:textId="1E288669" w:rsidR="00EA7240" w:rsidRDefault="00EA7240" w:rsidP="00D7592F">
          <w:pPr>
            <w:pStyle w:val="Footer"/>
          </w:pPr>
          <w:r w:rsidRPr="008F11E2">
            <w:t xml:space="preserve">Page </w:t>
          </w:r>
          <w:r w:rsidRPr="008F11E2">
            <w:fldChar w:fldCharType="begin"/>
          </w:r>
          <w:r w:rsidRPr="008F11E2">
            <w:instrText xml:space="preserve"> PAGE </w:instrText>
          </w:r>
          <w:r w:rsidRPr="008F11E2">
            <w:fldChar w:fldCharType="separate"/>
          </w:r>
          <w:r w:rsidR="00FD5394">
            <w:rPr>
              <w:noProof/>
            </w:rPr>
            <w:t>2</w:t>
          </w:r>
          <w:r w:rsidRPr="008F11E2">
            <w:fldChar w:fldCharType="end"/>
          </w:r>
        </w:p>
      </w:tc>
    </w:tr>
  </w:tbl>
  <w:p w14:paraId="1A18314C" w14:textId="77777777" w:rsidR="008347AC" w:rsidRDefault="00834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345E8" w14:textId="77777777" w:rsidR="00CE63B6" w:rsidRDefault="00CE63B6">
      <w:pPr>
        <w:spacing w:after="0" w:line="240" w:lineRule="auto"/>
      </w:pPr>
      <w:r>
        <w:separator/>
      </w:r>
    </w:p>
    <w:p w14:paraId="2D9D9E90" w14:textId="77777777" w:rsidR="00CE63B6" w:rsidRDefault="00CE63B6"/>
    <w:p w14:paraId="12D8C685" w14:textId="77777777" w:rsidR="00CE63B6" w:rsidRDefault="00CE63B6"/>
  </w:footnote>
  <w:footnote w:type="continuationSeparator" w:id="0">
    <w:p w14:paraId="5CBDA265" w14:textId="77777777" w:rsidR="00CE63B6" w:rsidRDefault="00CE63B6">
      <w:pPr>
        <w:spacing w:after="0" w:line="240" w:lineRule="auto"/>
      </w:pPr>
      <w:r>
        <w:continuationSeparator/>
      </w:r>
    </w:p>
    <w:p w14:paraId="720BD375" w14:textId="77777777" w:rsidR="00CE63B6" w:rsidRDefault="00CE63B6"/>
    <w:p w14:paraId="4ABC1661" w14:textId="77777777" w:rsidR="00CE63B6" w:rsidRDefault="00CE63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C25B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CD3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18CD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627A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5E666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D841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C070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B4F2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2A00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0796379C"/>
    <w:multiLevelType w:val="hybridMultilevel"/>
    <w:tmpl w:val="3C8656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AB0EF7"/>
    <w:multiLevelType w:val="hybridMultilevel"/>
    <w:tmpl w:val="936AB4E2"/>
    <w:lvl w:ilvl="0" w:tplc="C57CD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E07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5EA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0B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028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AAB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0A0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24B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AC8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61562"/>
    <w:multiLevelType w:val="multilevel"/>
    <w:tmpl w:val="04B4DA4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 w:hint="default"/>
        <w:b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295B28"/>
    <w:multiLevelType w:val="hybridMultilevel"/>
    <w:tmpl w:val="916AF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AA2700"/>
    <w:multiLevelType w:val="hybridMultilevel"/>
    <w:tmpl w:val="E6386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8302F7"/>
    <w:multiLevelType w:val="hybridMultilevel"/>
    <w:tmpl w:val="CA081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C967F0"/>
    <w:multiLevelType w:val="hybridMultilevel"/>
    <w:tmpl w:val="7C88E61E"/>
    <w:lvl w:ilvl="0" w:tplc="8AECE6B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182ABF"/>
    <w:multiLevelType w:val="hybridMultilevel"/>
    <w:tmpl w:val="406E2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444D78"/>
    <w:multiLevelType w:val="hybridMultilevel"/>
    <w:tmpl w:val="66508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0E4241"/>
    <w:multiLevelType w:val="multilevel"/>
    <w:tmpl w:val="14B8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E957F3"/>
    <w:multiLevelType w:val="hybridMultilevel"/>
    <w:tmpl w:val="9756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D329B"/>
    <w:multiLevelType w:val="hybridMultilevel"/>
    <w:tmpl w:val="DBD4E698"/>
    <w:lvl w:ilvl="0" w:tplc="1D046E4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1978AD"/>
    <w:multiLevelType w:val="multilevel"/>
    <w:tmpl w:val="ACF2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00509D"/>
    <w:multiLevelType w:val="hybridMultilevel"/>
    <w:tmpl w:val="B04A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544BD9"/>
    <w:multiLevelType w:val="multilevel"/>
    <w:tmpl w:val="2460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E93EE9"/>
    <w:multiLevelType w:val="hybridMultilevel"/>
    <w:tmpl w:val="5930E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5F1A07"/>
    <w:multiLevelType w:val="hybridMultilevel"/>
    <w:tmpl w:val="7874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BA1F6C"/>
    <w:multiLevelType w:val="multilevel"/>
    <w:tmpl w:val="3104EE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2551DE6"/>
    <w:multiLevelType w:val="multilevel"/>
    <w:tmpl w:val="57F860A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 w:hint="default"/>
        <w:b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7413F7"/>
    <w:multiLevelType w:val="hybridMultilevel"/>
    <w:tmpl w:val="4A2C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E07B2D"/>
    <w:multiLevelType w:val="hybridMultilevel"/>
    <w:tmpl w:val="6BF4EA66"/>
    <w:lvl w:ilvl="0" w:tplc="1D046E4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CD4CDD"/>
    <w:multiLevelType w:val="hybridMultilevel"/>
    <w:tmpl w:val="F0906E04"/>
    <w:lvl w:ilvl="0" w:tplc="8AECE6B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EB0D5C"/>
    <w:multiLevelType w:val="hybridMultilevel"/>
    <w:tmpl w:val="7EB0AB04"/>
    <w:lvl w:ilvl="0" w:tplc="8AECE6B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D205D0"/>
    <w:multiLevelType w:val="multilevel"/>
    <w:tmpl w:val="6D0A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4125292">
    <w:abstractNumId w:val="11"/>
  </w:num>
  <w:num w:numId="2" w16cid:durableId="1547597380">
    <w:abstractNumId w:val="9"/>
  </w:num>
  <w:num w:numId="3" w16cid:durableId="1434548825">
    <w:abstractNumId w:val="7"/>
  </w:num>
  <w:num w:numId="4" w16cid:durableId="1068304096">
    <w:abstractNumId w:val="6"/>
  </w:num>
  <w:num w:numId="5" w16cid:durableId="929194270">
    <w:abstractNumId w:val="5"/>
  </w:num>
  <w:num w:numId="6" w16cid:durableId="205142917">
    <w:abstractNumId w:val="4"/>
  </w:num>
  <w:num w:numId="7" w16cid:durableId="256526288">
    <w:abstractNumId w:val="8"/>
  </w:num>
  <w:num w:numId="8" w16cid:durableId="897517453">
    <w:abstractNumId w:val="3"/>
  </w:num>
  <w:num w:numId="9" w16cid:durableId="357007262">
    <w:abstractNumId w:val="2"/>
  </w:num>
  <w:num w:numId="10" w16cid:durableId="1615091964">
    <w:abstractNumId w:val="1"/>
  </w:num>
  <w:num w:numId="11" w16cid:durableId="923803291">
    <w:abstractNumId w:val="0"/>
  </w:num>
  <w:num w:numId="12" w16cid:durableId="1729185058">
    <w:abstractNumId w:val="15"/>
  </w:num>
  <w:num w:numId="13" w16cid:durableId="1263149202">
    <w:abstractNumId w:val="23"/>
  </w:num>
  <w:num w:numId="14" w16cid:durableId="1451977394">
    <w:abstractNumId w:val="9"/>
  </w:num>
  <w:num w:numId="15" w16cid:durableId="730083650">
    <w:abstractNumId w:val="26"/>
  </w:num>
  <w:num w:numId="16" w16cid:durableId="1334383555">
    <w:abstractNumId w:val="9"/>
  </w:num>
  <w:num w:numId="17" w16cid:durableId="1056667070">
    <w:abstractNumId w:val="29"/>
  </w:num>
  <w:num w:numId="18" w16cid:durableId="1758331525">
    <w:abstractNumId w:val="21"/>
  </w:num>
  <w:num w:numId="19" w16cid:durableId="1956014812">
    <w:abstractNumId w:val="17"/>
  </w:num>
  <w:num w:numId="20" w16cid:durableId="970553097">
    <w:abstractNumId w:val="14"/>
  </w:num>
  <w:num w:numId="21" w16cid:durableId="1611739776">
    <w:abstractNumId w:val="10"/>
  </w:num>
  <w:num w:numId="22" w16cid:durableId="408507161">
    <w:abstractNumId w:val="30"/>
  </w:num>
  <w:num w:numId="23" w16cid:durableId="950093822">
    <w:abstractNumId w:val="18"/>
  </w:num>
  <w:num w:numId="24" w16cid:durableId="1678193510">
    <w:abstractNumId w:val="33"/>
  </w:num>
  <w:num w:numId="25" w16cid:durableId="1727872217">
    <w:abstractNumId w:val="19"/>
  </w:num>
  <w:num w:numId="26" w16cid:durableId="661085762">
    <w:abstractNumId w:val="28"/>
  </w:num>
  <w:num w:numId="27" w16cid:durableId="89356378">
    <w:abstractNumId w:val="22"/>
  </w:num>
  <w:num w:numId="28" w16cid:durableId="715591350">
    <w:abstractNumId w:val="24"/>
  </w:num>
  <w:num w:numId="29" w16cid:durableId="1455977921">
    <w:abstractNumId w:val="12"/>
  </w:num>
  <w:num w:numId="30" w16cid:durableId="1438911305">
    <w:abstractNumId w:val="20"/>
  </w:num>
  <w:num w:numId="31" w16cid:durableId="1715930321">
    <w:abstractNumId w:val="27"/>
  </w:num>
  <w:num w:numId="32" w16cid:durableId="2095469771">
    <w:abstractNumId w:val="25"/>
  </w:num>
  <w:num w:numId="33" w16cid:durableId="620109098">
    <w:abstractNumId w:val="13"/>
  </w:num>
  <w:num w:numId="34" w16cid:durableId="839198341">
    <w:abstractNumId w:val="32"/>
  </w:num>
  <w:num w:numId="35" w16cid:durableId="1417632691">
    <w:abstractNumId w:val="16"/>
  </w:num>
  <w:num w:numId="36" w16cid:durableId="828135385">
    <w:abstractNumId w:val="3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8F8"/>
    <w:rsid w:val="00002AA9"/>
    <w:rsid w:val="00003267"/>
    <w:rsid w:val="000036B2"/>
    <w:rsid w:val="000045A8"/>
    <w:rsid w:val="00004F39"/>
    <w:rsid w:val="000056DB"/>
    <w:rsid w:val="00005B37"/>
    <w:rsid w:val="00005B59"/>
    <w:rsid w:val="00007320"/>
    <w:rsid w:val="00007737"/>
    <w:rsid w:val="00007887"/>
    <w:rsid w:val="00007FDD"/>
    <w:rsid w:val="00010748"/>
    <w:rsid w:val="0001077C"/>
    <w:rsid w:val="00010CA1"/>
    <w:rsid w:val="00011226"/>
    <w:rsid w:val="0001278B"/>
    <w:rsid w:val="00013C6E"/>
    <w:rsid w:val="0001497D"/>
    <w:rsid w:val="00014A15"/>
    <w:rsid w:val="000152DB"/>
    <w:rsid w:val="00016937"/>
    <w:rsid w:val="00017AA1"/>
    <w:rsid w:val="000200E9"/>
    <w:rsid w:val="000204DC"/>
    <w:rsid w:val="00020645"/>
    <w:rsid w:val="000207A5"/>
    <w:rsid w:val="00020CEE"/>
    <w:rsid w:val="00022931"/>
    <w:rsid w:val="0002367D"/>
    <w:rsid w:val="00023C64"/>
    <w:rsid w:val="00023D22"/>
    <w:rsid w:val="000262F8"/>
    <w:rsid w:val="000277FD"/>
    <w:rsid w:val="000301E7"/>
    <w:rsid w:val="00030BAC"/>
    <w:rsid w:val="00031CAE"/>
    <w:rsid w:val="000327AA"/>
    <w:rsid w:val="000329CE"/>
    <w:rsid w:val="00033187"/>
    <w:rsid w:val="00034AE4"/>
    <w:rsid w:val="00034E1C"/>
    <w:rsid w:val="00036728"/>
    <w:rsid w:val="00036FD8"/>
    <w:rsid w:val="00041C3E"/>
    <w:rsid w:val="0004420F"/>
    <w:rsid w:val="000457E4"/>
    <w:rsid w:val="00045ABE"/>
    <w:rsid w:val="00045EBC"/>
    <w:rsid w:val="00045FA4"/>
    <w:rsid w:val="00046A7D"/>
    <w:rsid w:val="0004779B"/>
    <w:rsid w:val="0005387D"/>
    <w:rsid w:val="000549EC"/>
    <w:rsid w:val="000568E2"/>
    <w:rsid w:val="0005699F"/>
    <w:rsid w:val="00057658"/>
    <w:rsid w:val="00062D76"/>
    <w:rsid w:val="0006503B"/>
    <w:rsid w:val="000654BD"/>
    <w:rsid w:val="0006574E"/>
    <w:rsid w:val="00065F08"/>
    <w:rsid w:val="00065F23"/>
    <w:rsid w:val="00066CC5"/>
    <w:rsid w:val="00070366"/>
    <w:rsid w:val="00070E99"/>
    <w:rsid w:val="00073633"/>
    <w:rsid w:val="00074DE2"/>
    <w:rsid w:val="00074FB7"/>
    <w:rsid w:val="00077179"/>
    <w:rsid w:val="000772ED"/>
    <w:rsid w:val="0007749F"/>
    <w:rsid w:val="00077B35"/>
    <w:rsid w:val="0008111F"/>
    <w:rsid w:val="0008192A"/>
    <w:rsid w:val="00082773"/>
    <w:rsid w:val="00082BC3"/>
    <w:rsid w:val="0008514D"/>
    <w:rsid w:val="000854ED"/>
    <w:rsid w:val="0008612B"/>
    <w:rsid w:val="00086C76"/>
    <w:rsid w:val="00086D53"/>
    <w:rsid w:val="00086DC2"/>
    <w:rsid w:val="0009133C"/>
    <w:rsid w:val="000919C7"/>
    <w:rsid w:val="00092276"/>
    <w:rsid w:val="00093B29"/>
    <w:rsid w:val="000956B1"/>
    <w:rsid w:val="00095B39"/>
    <w:rsid w:val="00095FBF"/>
    <w:rsid w:val="00096C9D"/>
    <w:rsid w:val="000A0D31"/>
    <w:rsid w:val="000A0DF5"/>
    <w:rsid w:val="000A103D"/>
    <w:rsid w:val="000A1E85"/>
    <w:rsid w:val="000A46CA"/>
    <w:rsid w:val="000A48A3"/>
    <w:rsid w:val="000A49DE"/>
    <w:rsid w:val="000A56A0"/>
    <w:rsid w:val="000A615A"/>
    <w:rsid w:val="000A671A"/>
    <w:rsid w:val="000A6F60"/>
    <w:rsid w:val="000A7137"/>
    <w:rsid w:val="000A79DC"/>
    <w:rsid w:val="000A7EBB"/>
    <w:rsid w:val="000B136C"/>
    <w:rsid w:val="000B1877"/>
    <w:rsid w:val="000B19DF"/>
    <w:rsid w:val="000B1AD6"/>
    <w:rsid w:val="000B248E"/>
    <w:rsid w:val="000B2FA5"/>
    <w:rsid w:val="000B35FA"/>
    <w:rsid w:val="000B4A4C"/>
    <w:rsid w:val="000B5AA3"/>
    <w:rsid w:val="000B6819"/>
    <w:rsid w:val="000B7012"/>
    <w:rsid w:val="000B7968"/>
    <w:rsid w:val="000B7BC8"/>
    <w:rsid w:val="000B7BE3"/>
    <w:rsid w:val="000B7E36"/>
    <w:rsid w:val="000C1B06"/>
    <w:rsid w:val="000C2272"/>
    <w:rsid w:val="000C405A"/>
    <w:rsid w:val="000C4F48"/>
    <w:rsid w:val="000C5220"/>
    <w:rsid w:val="000C54E5"/>
    <w:rsid w:val="000C7DDE"/>
    <w:rsid w:val="000D0006"/>
    <w:rsid w:val="000D0C5A"/>
    <w:rsid w:val="000D2F9F"/>
    <w:rsid w:val="000D31CE"/>
    <w:rsid w:val="000D39BB"/>
    <w:rsid w:val="000D47C3"/>
    <w:rsid w:val="000D4CF6"/>
    <w:rsid w:val="000D51DB"/>
    <w:rsid w:val="000D6C70"/>
    <w:rsid w:val="000D7A5D"/>
    <w:rsid w:val="000E061C"/>
    <w:rsid w:val="000E23B3"/>
    <w:rsid w:val="000E2696"/>
    <w:rsid w:val="000E28E9"/>
    <w:rsid w:val="000E42D6"/>
    <w:rsid w:val="000E5C25"/>
    <w:rsid w:val="000E68D8"/>
    <w:rsid w:val="000F511D"/>
    <w:rsid w:val="000F60F3"/>
    <w:rsid w:val="000F6C1E"/>
    <w:rsid w:val="000F7455"/>
    <w:rsid w:val="000F7B07"/>
    <w:rsid w:val="000F7E04"/>
    <w:rsid w:val="00101A84"/>
    <w:rsid w:val="00101C14"/>
    <w:rsid w:val="001033A8"/>
    <w:rsid w:val="00103559"/>
    <w:rsid w:val="0010367A"/>
    <w:rsid w:val="0011091F"/>
    <w:rsid w:val="001122C2"/>
    <w:rsid w:val="00112ACF"/>
    <w:rsid w:val="00112C0A"/>
    <w:rsid w:val="00113367"/>
    <w:rsid w:val="00113988"/>
    <w:rsid w:val="00114617"/>
    <w:rsid w:val="00114843"/>
    <w:rsid w:val="0011486D"/>
    <w:rsid w:val="00114E19"/>
    <w:rsid w:val="0011726D"/>
    <w:rsid w:val="00117DB1"/>
    <w:rsid w:val="00120BAD"/>
    <w:rsid w:val="00120DC6"/>
    <w:rsid w:val="001213DF"/>
    <w:rsid w:val="001215A1"/>
    <w:rsid w:val="001232E8"/>
    <w:rsid w:val="001237E9"/>
    <w:rsid w:val="00123D8E"/>
    <w:rsid w:val="00124706"/>
    <w:rsid w:val="0012518C"/>
    <w:rsid w:val="00125428"/>
    <w:rsid w:val="00125E35"/>
    <w:rsid w:val="00130BEF"/>
    <w:rsid w:val="001337B9"/>
    <w:rsid w:val="00134994"/>
    <w:rsid w:val="00135101"/>
    <w:rsid w:val="0013540A"/>
    <w:rsid w:val="001369B2"/>
    <w:rsid w:val="0013733C"/>
    <w:rsid w:val="0014024D"/>
    <w:rsid w:val="00140324"/>
    <w:rsid w:val="00140EC6"/>
    <w:rsid w:val="0014587F"/>
    <w:rsid w:val="00145A6D"/>
    <w:rsid w:val="00145F6D"/>
    <w:rsid w:val="00147C7B"/>
    <w:rsid w:val="001517BC"/>
    <w:rsid w:val="00152B4E"/>
    <w:rsid w:val="00152B5F"/>
    <w:rsid w:val="001532A3"/>
    <w:rsid w:val="001544A4"/>
    <w:rsid w:val="00154D82"/>
    <w:rsid w:val="00154FB2"/>
    <w:rsid w:val="00155B9C"/>
    <w:rsid w:val="001577CB"/>
    <w:rsid w:val="00160FC5"/>
    <w:rsid w:val="00161086"/>
    <w:rsid w:val="001611B6"/>
    <w:rsid w:val="00161848"/>
    <w:rsid w:val="001635C3"/>
    <w:rsid w:val="001641A4"/>
    <w:rsid w:val="001646FA"/>
    <w:rsid w:val="00167BE1"/>
    <w:rsid w:val="00171033"/>
    <w:rsid w:val="00172991"/>
    <w:rsid w:val="00173D17"/>
    <w:rsid w:val="00175694"/>
    <w:rsid w:val="00175871"/>
    <w:rsid w:val="00182610"/>
    <w:rsid w:val="001850B4"/>
    <w:rsid w:val="001861A5"/>
    <w:rsid w:val="00186E16"/>
    <w:rsid w:val="001873FB"/>
    <w:rsid w:val="00187CD4"/>
    <w:rsid w:val="00187E59"/>
    <w:rsid w:val="00190335"/>
    <w:rsid w:val="00190443"/>
    <w:rsid w:val="001904E4"/>
    <w:rsid w:val="00190AA1"/>
    <w:rsid w:val="00192E61"/>
    <w:rsid w:val="00193A9C"/>
    <w:rsid w:val="00193BA1"/>
    <w:rsid w:val="001941F2"/>
    <w:rsid w:val="00194B9F"/>
    <w:rsid w:val="00195D26"/>
    <w:rsid w:val="00196F57"/>
    <w:rsid w:val="0019706F"/>
    <w:rsid w:val="001A1166"/>
    <w:rsid w:val="001A1EB4"/>
    <w:rsid w:val="001A2CF1"/>
    <w:rsid w:val="001A3ADE"/>
    <w:rsid w:val="001A55B7"/>
    <w:rsid w:val="001B0A11"/>
    <w:rsid w:val="001B1C1C"/>
    <w:rsid w:val="001B263A"/>
    <w:rsid w:val="001B3A41"/>
    <w:rsid w:val="001B3C84"/>
    <w:rsid w:val="001B42C7"/>
    <w:rsid w:val="001B49E5"/>
    <w:rsid w:val="001B512D"/>
    <w:rsid w:val="001B554C"/>
    <w:rsid w:val="001B6F41"/>
    <w:rsid w:val="001B7ACE"/>
    <w:rsid w:val="001B7DC0"/>
    <w:rsid w:val="001C106D"/>
    <w:rsid w:val="001C1ABC"/>
    <w:rsid w:val="001C3BA3"/>
    <w:rsid w:val="001C4132"/>
    <w:rsid w:val="001C53F2"/>
    <w:rsid w:val="001C5623"/>
    <w:rsid w:val="001C68C1"/>
    <w:rsid w:val="001D054F"/>
    <w:rsid w:val="001D0766"/>
    <w:rsid w:val="001D13A0"/>
    <w:rsid w:val="001D291D"/>
    <w:rsid w:val="001D3179"/>
    <w:rsid w:val="001D3502"/>
    <w:rsid w:val="001D4059"/>
    <w:rsid w:val="001D49DC"/>
    <w:rsid w:val="001D4B67"/>
    <w:rsid w:val="001D5FB6"/>
    <w:rsid w:val="001D68F8"/>
    <w:rsid w:val="001D768C"/>
    <w:rsid w:val="001D785D"/>
    <w:rsid w:val="001E0CA0"/>
    <w:rsid w:val="001E1338"/>
    <w:rsid w:val="001E1D6D"/>
    <w:rsid w:val="001E2B2E"/>
    <w:rsid w:val="001E3A82"/>
    <w:rsid w:val="001E599E"/>
    <w:rsid w:val="001E5D0F"/>
    <w:rsid w:val="001E5FC7"/>
    <w:rsid w:val="001E7033"/>
    <w:rsid w:val="001E7071"/>
    <w:rsid w:val="001E7ED7"/>
    <w:rsid w:val="001F0210"/>
    <w:rsid w:val="001F070C"/>
    <w:rsid w:val="001F0D7F"/>
    <w:rsid w:val="001F11E0"/>
    <w:rsid w:val="001F144F"/>
    <w:rsid w:val="001F1470"/>
    <w:rsid w:val="001F1F7E"/>
    <w:rsid w:val="001F2802"/>
    <w:rsid w:val="001F34B6"/>
    <w:rsid w:val="001F3D0E"/>
    <w:rsid w:val="001F4E01"/>
    <w:rsid w:val="001F52C9"/>
    <w:rsid w:val="001F56B5"/>
    <w:rsid w:val="001F5902"/>
    <w:rsid w:val="001F68D3"/>
    <w:rsid w:val="001F7108"/>
    <w:rsid w:val="002000DE"/>
    <w:rsid w:val="002010D9"/>
    <w:rsid w:val="0020172C"/>
    <w:rsid w:val="002019E4"/>
    <w:rsid w:val="0020409C"/>
    <w:rsid w:val="00205BB6"/>
    <w:rsid w:val="00206175"/>
    <w:rsid w:val="0020636F"/>
    <w:rsid w:val="00206C42"/>
    <w:rsid w:val="00207095"/>
    <w:rsid w:val="002071C2"/>
    <w:rsid w:val="00207A19"/>
    <w:rsid w:val="00207E87"/>
    <w:rsid w:val="00210143"/>
    <w:rsid w:val="0021100E"/>
    <w:rsid w:val="00211A9A"/>
    <w:rsid w:val="00212170"/>
    <w:rsid w:val="00212618"/>
    <w:rsid w:val="002127CF"/>
    <w:rsid w:val="00212D9D"/>
    <w:rsid w:val="00213286"/>
    <w:rsid w:val="00213987"/>
    <w:rsid w:val="00214921"/>
    <w:rsid w:val="00214A0D"/>
    <w:rsid w:val="002164B8"/>
    <w:rsid w:val="002172E4"/>
    <w:rsid w:val="00217FF9"/>
    <w:rsid w:val="00220B0B"/>
    <w:rsid w:val="00222CDC"/>
    <w:rsid w:val="002233E7"/>
    <w:rsid w:val="00224451"/>
    <w:rsid w:val="0022464F"/>
    <w:rsid w:val="00225034"/>
    <w:rsid w:val="0022563F"/>
    <w:rsid w:val="002259B5"/>
    <w:rsid w:val="00225E8A"/>
    <w:rsid w:val="00226C38"/>
    <w:rsid w:val="00226E71"/>
    <w:rsid w:val="0022794A"/>
    <w:rsid w:val="00227A74"/>
    <w:rsid w:val="00227A9B"/>
    <w:rsid w:val="00227B70"/>
    <w:rsid w:val="002304EA"/>
    <w:rsid w:val="00230BFF"/>
    <w:rsid w:val="002316E1"/>
    <w:rsid w:val="0023215C"/>
    <w:rsid w:val="00235471"/>
    <w:rsid w:val="00236BD5"/>
    <w:rsid w:val="00240DA0"/>
    <w:rsid w:val="00241283"/>
    <w:rsid w:val="002426C4"/>
    <w:rsid w:val="00242851"/>
    <w:rsid w:val="00242DCB"/>
    <w:rsid w:val="00242DFC"/>
    <w:rsid w:val="00242FEC"/>
    <w:rsid w:val="00244B83"/>
    <w:rsid w:val="002451FA"/>
    <w:rsid w:val="002455DD"/>
    <w:rsid w:val="0024710D"/>
    <w:rsid w:val="002510A5"/>
    <w:rsid w:val="00251ED2"/>
    <w:rsid w:val="00252912"/>
    <w:rsid w:val="00254AD3"/>
    <w:rsid w:val="00255311"/>
    <w:rsid w:val="0025586D"/>
    <w:rsid w:val="002565BE"/>
    <w:rsid w:val="00257018"/>
    <w:rsid w:val="002571A7"/>
    <w:rsid w:val="002632F2"/>
    <w:rsid w:val="002636A9"/>
    <w:rsid w:val="0026385C"/>
    <w:rsid w:val="002656BC"/>
    <w:rsid w:val="00265E86"/>
    <w:rsid w:val="00266528"/>
    <w:rsid w:val="00266590"/>
    <w:rsid w:val="00266786"/>
    <w:rsid w:val="0026786B"/>
    <w:rsid w:val="00270794"/>
    <w:rsid w:val="00270C35"/>
    <w:rsid w:val="0027184A"/>
    <w:rsid w:val="00271943"/>
    <w:rsid w:val="00272C33"/>
    <w:rsid w:val="00272C76"/>
    <w:rsid w:val="00274506"/>
    <w:rsid w:val="00274AA2"/>
    <w:rsid w:val="00274BB6"/>
    <w:rsid w:val="0027522A"/>
    <w:rsid w:val="002776C2"/>
    <w:rsid w:val="002806B4"/>
    <w:rsid w:val="00280887"/>
    <w:rsid w:val="0028146C"/>
    <w:rsid w:val="0028156A"/>
    <w:rsid w:val="002828A5"/>
    <w:rsid w:val="002830B4"/>
    <w:rsid w:val="0028356D"/>
    <w:rsid w:val="00283DDC"/>
    <w:rsid w:val="002853AA"/>
    <w:rsid w:val="00286918"/>
    <w:rsid w:val="002869CD"/>
    <w:rsid w:val="002913DC"/>
    <w:rsid w:val="00291F80"/>
    <w:rsid w:val="002920D1"/>
    <w:rsid w:val="0029213B"/>
    <w:rsid w:val="0029277A"/>
    <w:rsid w:val="00293282"/>
    <w:rsid w:val="00293845"/>
    <w:rsid w:val="0029405D"/>
    <w:rsid w:val="002950EC"/>
    <w:rsid w:val="00296141"/>
    <w:rsid w:val="002966BE"/>
    <w:rsid w:val="002975CD"/>
    <w:rsid w:val="002A0455"/>
    <w:rsid w:val="002A16A4"/>
    <w:rsid w:val="002A1E55"/>
    <w:rsid w:val="002A23E5"/>
    <w:rsid w:val="002A42C7"/>
    <w:rsid w:val="002A61FE"/>
    <w:rsid w:val="002A6DBC"/>
    <w:rsid w:val="002B01B2"/>
    <w:rsid w:val="002B13FE"/>
    <w:rsid w:val="002B1B98"/>
    <w:rsid w:val="002B2A41"/>
    <w:rsid w:val="002B2EA8"/>
    <w:rsid w:val="002B4CEE"/>
    <w:rsid w:val="002B580A"/>
    <w:rsid w:val="002B5A29"/>
    <w:rsid w:val="002B5DF4"/>
    <w:rsid w:val="002C031F"/>
    <w:rsid w:val="002C08C8"/>
    <w:rsid w:val="002C0CD4"/>
    <w:rsid w:val="002C21ED"/>
    <w:rsid w:val="002C2243"/>
    <w:rsid w:val="002C238B"/>
    <w:rsid w:val="002C2D5F"/>
    <w:rsid w:val="002C2E96"/>
    <w:rsid w:val="002C43B4"/>
    <w:rsid w:val="002C55FD"/>
    <w:rsid w:val="002C59DC"/>
    <w:rsid w:val="002C694F"/>
    <w:rsid w:val="002C70D2"/>
    <w:rsid w:val="002C70D7"/>
    <w:rsid w:val="002C784D"/>
    <w:rsid w:val="002D2445"/>
    <w:rsid w:val="002D2ACE"/>
    <w:rsid w:val="002D2C3B"/>
    <w:rsid w:val="002D4CAC"/>
    <w:rsid w:val="002D58D3"/>
    <w:rsid w:val="002D6882"/>
    <w:rsid w:val="002D6B83"/>
    <w:rsid w:val="002D6FAF"/>
    <w:rsid w:val="002E06FD"/>
    <w:rsid w:val="002E0C5E"/>
    <w:rsid w:val="002E236E"/>
    <w:rsid w:val="002E28BC"/>
    <w:rsid w:val="002E2DDB"/>
    <w:rsid w:val="002E3433"/>
    <w:rsid w:val="002E4192"/>
    <w:rsid w:val="002E5335"/>
    <w:rsid w:val="002E7759"/>
    <w:rsid w:val="002E7F70"/>
    <w:rsid w:val="002F06A3"/>
    <w:rsid w:val="002F0D07"/>
    <w:rsid w:val="002F1164"/>
    <w:rsid w:val="002F13EB"/>
    <w:rsid w:val="002F14B2"/>
    <w:rsid w:val="002F1AD6"/>
    <w:rsid w:val="002F1B47"/>
    <w:rsid w:val="002F1ECE"/>
    <w:rsid w:val="002F3175"/>
    <w:rsid w:val="002F3746"/>
    <w:rsid w:val="002F3DEF"/>
    <w:rsid w:val="002F5332"/>
    <w:rsid w:val="002F540F"/>
    <w:rsid w:val="002F6E91"/>
    <w:rsid w:val="002F6F7F"/>
    <w:rsid w:val="002F7DAA"/>
    <w:rsid w:val="003001BA"/>
    <w:rsid w:val="00300810"/>
    <w:rsid w:val="0030097A"/>
    <w:rsid w:val="00300AA9"/>
    <w:rsid w:val="00301535"/>
    <w:rsid w:val="00301EC8"/>
    <w:rsid w:val="00304FCD"/>
    <w:rsid w:val="0030677C"/>
    <w:rsid w:val="00306857"/>
    <w:rsid w:val="00306AC7"/>
    <w:rsid w:val="00313BF1"/>
    <w:rsid w:val="00315233"/>
    <w:rsid w:val="003203E3"/>
    <w:rsid w:val="003215D1"/>
    <w:rsid w:val="003220D4"/>
    <w:rsid w:val="0032298B"/>
    <w:rsid w:val="003229F2"/>
    <w:rsid w:val="00322A9C"/>
    <w:rsid w:val="00323B54"/>
    <w:rsid w:val="00323C22"/>
    <w:rsid w:val="00324A10"/>
    <w:rsid w:val="003251F6"/>
    <w:rsid w:val="00325A10"/>
    <w:rsid w:val="00326288"/>
    <w:rsid w:val="00326416"/>
    <w:rsid w:val="00326A4E"/>
    <w:rsid w:val="00327B2D"/>
    <w:rsid w:val="003304AC"/>
    <w:rsid w:val="003304FC"/>
    <w:rsid w:val="00330B9F"/>
    <w:rsid w:val="00330C97"/>
    <w:rsid w:val="0033119A"/>
    <w:rsid w:val="00331504"/>
    <w:rsid w:val="00331EB7"/>
    <w:rsid w:val="003329E6"/>
    <w:rsid w:val="003341C4"/>
    <w:rsid w:val="00334B6E"/>
    <w:rsid w:val="00335116"/>
    <w:rsid w:val="00335683"/>
    <w:rsid w:val="00336242"/>
    <w:rsid w:val="00340376"/>
    <w:rsid w:val="0034044D"/>
    <w:rsid w:val="00340E69"/>
    <w:rsid w:val="00342F95"/>
    <w:rsid w:val="0034338A"/>
    <w:rsid w:val="0034359E"/>
    <w:rsid w:val="00344A0A"/>
    <w:rsid w:val="003456F0"/>
    <w:rsid w:val="00345F56"/>
    <w:rsid w:val="003468AA"/>
    <w:rsid w:val="00346E8E"/>
    <w:rsid w:val="003471C2"/>
    <w:rsid w:val="00352028"/>
    <w:rsid w:val="00353086"/>
    <w:rsid w:val="00353FBB"/>
    <w:rsid w:val="00354778"/>
    <w:rsid w:val="003561F8"/>
    <w:rsid w:val="0035650E"/>
    <w:rsid w:val="003606A9"/>
    <w:rsid w:val="0036078A"/>
    <w:rsid w:val="003607AE"/>
    <w:rsid w:val="00360BAD"/>
    <w:rsid w:val="0036121A"/>
    <w:rsid w:val="003613E7"/>
    <w:rsid w:val="00362C7D"/>
    <w:rsid w:val="00363C35"/>
    <w:rsid w:val="00364951"/>
    <w:rsid w:val="00364DB9"/>
    <w:rsid w:val="00364DC3"/>
    <w:rsid w:val="0036517D"/>
    <w:rsid w:val="00366656"/>
    <w:rsid w:val="003716CB"/>
    <w:rsid w:val="00372550"/>
    <w:rsid w:val="003731BB"/>
    <w:rsid w:val="00375129"/>
    <w:rsid w:val="003752E5"/>
    <w:rsid w:val="00375620"/>
    <w:rsid w:val="00377A79"/>
    <w:rsid w:val="00377E48"/>
    <w:rsid w:val="00381B00"/>
    <w:rsid w:val="00381B3A"/>
    <w:rsid w:val="00383714"/>
    <w:rsid w:val="00383D58"/>
    <w:rsid w:val="00384064"/>
    <w:rsid w:val="00384978"/>
    <w:rsid w:val="0038539E"/>
    <w:rsid w:val="00385A93"/>
    <w:rsid w:val="00386117"/>
    <w:rsid w:val="00386893"/>
    <w:rsid w:val="00390F9F"/>
    <w:rsid w:val="0039119E"/>
    <w:rsid w:val="0039286D"/>
    <w:rsid w:val="00393ACF"/>
    <w:rsid w:val="003945F1"/>
    <w:rsid w:val="00394987"/>
    <w:rsid w:val="0039609B"/>
    <w:rsid w:val="00396136"/>
    <w:rsid w:val="00396415"/>
    <w:rsid w:val="003965BF"/>
    <w:rsid w:val="003A0BCE"/>
    <w:rsid w:val="003A1DC3"/>
    <w:rsid w:val="003A204A"/>
    <w:rsid w:val="003A3DF6"/>
    <w:rsid w:val="003A40DB"/>
    <w:rsid w:val="003A421A"/>
    <w:rsid w:val="003A55CA"/>
    <w:rsid w:val="003A5AB9"/>
    <w:rsid w:val="003A6B10"/>
    <w:rsid w:val="003A7033"/>
    <w:rsid w:val="003A7931"/>
    <w:rsid w:val="003B06DE"/>
    <w:rsid w:val="003B08FC"/>
    <w:rsid w:val="003B205C"/>
    <w:rsid w:val="003B26F8"/>
    <w:rsid w:val="003B2DD6"/>
    <w:rsid w:val="003B5BEA"/>
    <w:rsid w:val="003B5E11"/>
    <w:rsid w:val="003B672E"/>
    <w:rsid w:val="003B6ABF"/>
    <w:rsid w:val="003C049D"/>
    <w:rsid w:val="003C071A"/>
    <w:rsid w:val="003C082A"/>
    <w:rsid w:val="003C08D1"/>
    <w:rsid w:val="003C0A31"/>
    <w:rsid w:val="003C0ACD"/>
    <w:rsid w:val="003C1CAF"/>
    <w:rsid w:val="003C39F6"/>
    <w:rsid w:val="003C56A5"/>
    <w:rsid w:val="003C748B"/>
    <w:rsid w:val="003C7748"/>
    <w:rsid w:val="003D0252"/>
    <w:rsid w:val="003D178E"/>
    <w:rsid w:val="003D2721"/>
    <w:rsid w:val="003D656C"/>
    <w:rsid w:val="003D6BC4"/>
    <w:rsid w:val="003D7341"/>
    <w:rsid w:val="003E0975"/>
    <w:rsid w:val="003E09D5"/>
    <w:rsid w:val="003E0A15"/>
    <w:rsid w:val="003E0F14"/>
    <w:rsid w:val="003E1D69"/>
    <w:rsid w:val="003E4D23"/>
    <w:rsid w:val="003E5D3B"/>
    <w:rsid w:val="003E5FE9"/>
    <w:rsid w:val="003E62FE"/>
    <w:rsid w:val="003E7E9C"/>
    <w:rsid w:val="003F093F"/>
    <w:rsid w:val="003F1739"/>
    <w:rsid w:val="003F2A6C"/>
    <w:rsid w:val="003F315A"/>
    <w:rsid w:val="003F47D0"/>
    <w:rsid w:val="003F4C32"/>
    <w:rsid w:val="003F61F7"/>
    <w:rsid w:val="00400A2E"/>
    <w:rsid w:val="00403023"/>
    <w:rsid w:val="00407075"/>
    <w:rsid w:val="004074A9"/>
    <w:rsid w:val="004127E8"/>
    <w:rsid w:val="00413563"/>
    <w:rsid w:val="00414785"/>
    <w:rsid w:val="00415185"/>
    <w:rsid w:val="0041523A"/>
    <w:rsid w:val="004158CB"/>
    <w:rsid w:val="00415C27"/>
    <w:rsid w:val="00417099"/>
    <w:rsid w:val="00417461"/>
    <w:rsid w:val="004175A0"/>
    <w:rsid w:val="00417FC6"/>
    <w:rsid w:val="0042020D"/>
    <w:rsid w:val="00421F01"/>
    <w:rsid w:val="0042343D"/>
    <w:rsid w:val="00423AFA"/>
    <w:rsid w:val="004249BB"/>
    <w:rsid w:val="004278F8"/>
    <w:rsid w:val="00427A19"/>
    <w:rsid w:val="00430266"/>
    <w:rsid w:val="00431C3D"/>
    <w:rsid w:val="0043339A"/>
    <w:rsid w:val="004341BF"/>
    <w:rsid w:val="00435597"/>
    <w:rsid w:val="0043577D"/>
    <w:rsid w:val="004363AC"/>
    <w:rsid w:val="004367E8"/>
    <w:rsid w:val="00437241"/>
    <w:rsid w:val="00437ADB"/>
    <w:rsid w:val="0044067A"/>
    <w:rsid w:val="004408D1"/>
    <w:rsid w:val="00444938"/>
    <w:rsid w:val="00444CD1"/>
    <w:rsid w:val="00444DCD"/>
    <w:rsid w:val="00444EF4"/>
    <w:rsid w:val="0044594B"/>
    <w:rsid w:val="0044760E"/>
    <w:rsid w:val="00447BAA"/>
    <w:rsid w:val="004507DD"/>
    <w:rsid w:val="00450DEE"/>
    <w:rsid w:val="00452796"/>
    <w:rsid w:val="004528DB"/>
    <w:rsid w:val="00452BF5"/>
    <w:rsid w:val="00452E79"/>
    <w:rsid w:val="00453E6D"/>
    <w:rsid w:val="00454C8C"/>
    <w:rsid w:val="00455D08"/>
    <w:rsid w:val="0045681B"/>
    <w:rsid w:val="00456858"/>
    <w:rsid w:val="004570FF"/>
    <w:rsid w:val="00457299"/>
    <w:rsid w:val="004575B2"/>
    <w:rsid w:val="004611CC"/>
    <w:rsid w:val="00461C56"/>
    <w:rsid w:val="00463827"/>
    <w:rsid w:val="00463D56"/>
    <w:rsid w:val="00464A54"/>
    <w:rsid w:val="00465901"/>
    <w:rsid w:val="00466118"/>
    <w:rsid w:val="00466FB9"/>
    <w:rsid w:val="00467F35"/>
    <w:rsid w:val="00470FBA"/>
    <w:rsid w:val="00471D74"/>
    <w:rsid w:val="0047254B"/>
    <w:rsid w:val="00472598"/>
    <w:rsid w:val="0047271D"/>
    <w:rsid w:val="00473603"/>
    <w:rsid w:val="00474AA8"/>
    <w:rsid w:val="00474B19"/>
    <w:rsid w:val="004754AE"/>
    <w:rsid w:val="0047713B"/>
    <w:rsid w:val="004778CE"/>
    <w:rsid w:val="00480B85"/>
    <w:rsid w:val="0048273F"/>
    <w:rsid w:val="00484664"/>
    <w:rsid w:val="00484E82"/>
    <w:rsid w:val="0048516E"/>
    <w:rsid w:val="004857EE"/>
    <w:rsid w:val="004869CA"/>
    <w:rsid w:val="00486FF2"/>
    <w:rsid w:val="004870D2"/>
    <w:rsid w:val="00487B4B"/>
    <w:rsid w:val="00487E6F"/>
    <w:rsid w:val="004905C2"/>
    <w:rsid w:val="004909C7"/>
    <w:rsid w:val="00491650"/>
    <w:rsid w:val="00491EF0"/>
    <w:rsid w:val="00494656"/>
    <w:rsid w:val="00495D1D"/>
    <w:rsid w:val="00496765"/>
    <w:rsid w:val="004968C5"/>
    <w:rsid w:val="004972E7"/>
    <w:rsid w:val="00497DAD"/>
    <w:rsid w:val="004A145C"/>
    <w:rsid w:val="004A17BD"/>
    <w:rsid w:val="004A1A6A"/>
    <w:rsid w:val="004A1AB8"/>
    <w:rsid w:val="004A2EB5"/>
    <w:rsid w:val="004A3BD2"/>
    <w:rsid w:val="004A59AE"/>
    <w:rsid w:val="004A5F7A"/>
    <w:rsid w:val="004A66EE"/>
    <w:rsid w:val="004A6B40"/>
    <w:rsid w:val="004A6C8E"/>
    <w:rsid w:val="004A7B1B"/>
    <w:rsid w:val="004B033B"/>
    <w:rsid w:val="004B0C25"/>
    <w:rsid w:val="004B18D3"/>
    <w:rsid w:val="004B2053"/>
    <w:rsid w:val="004B2CB6"/>
    <w:rsid w:val="004B2D28"/>
    <w:rsid w:val="004B2E4D"/>
    <w:rsid w:val="004B31DC"/>
    <w:rsid w:val="004B36AA"/>
    <w:rsid w:val="004B3B33"/>
    <w:rsid w:val="004B4920"/>
    <w:rsid w:val="004B4A28"/>
    <w:rsid w:val="004B5817"/>
    <w:rsid w:val="004B5E19"/>
    <w:rsid w:val="004B67BC"/>
    <w:rsid w:val="004C03CB"/>
    <w:rsid w:val="004C0A52"/>
    <w:rsid w:val="004C0EEF"/>
    <w:rsid w:val="004C19D6"/>
    <w:rsid w:val="004C3D6B"/>
    <w:rsid w:val="004C4894"/>
    <w:rsid w:val="004C507C"/>
    <w:rsid w:val="004C5CDB"/>
    <w:rsid w:val="004C5FEF"/>
    <w:rsid w:val="004C7756"/>
    <w:rsid w:val="004D0064"/>
    <w:rsid w:val="004D1019"/>
    <w:rsid w:val="004D23A6"/>
    <w:rsid w:val="004D2FE3"/>
    <w:rsid w:val="004D3202"/>
    <w:rsid w:val="004D3275"/>
    <w:rsid w:val="004D35FD"/>
    <w:rsid w:val="004D407B"/>
    <w:rsid w:val="004D44FE"/>
    <w:rsid w:val="004D4B01"/>
    <w:rsid w:val="004D4CC0"/>
    <w:rsid w:val="004D6083"/>
    <w:rsid w:val="004D77EF"/>
    <w:rsid w:val="004D7DA0"/>
    <w:rsid w:val="004E1C8E"/>
    <w:rsid w:val="004E44EB"/>
    <w:rsid w:val="004E495A"/>
    <w:rsid w:val="004E510C"/>
    <w:rsid w:val="004E5901"/>
    <w:rsid w:val="004E5A47"/>
    <w:rsid w:val="004E680A"/>
    <w:rsid w:val="004E6ED1"/>
    <w:rsid w:val="004E78FA"/>
    <w:rsid w:val="004F0ECF"/>
    <w:rsid w:val="004F1278"/>
    <w:rsid w:val="004F1725"/>
    <w:rsid w:val="004F1CC7"/>
    <w:rsid w:val="004F2830"/>
    <w:rsid w:val="004F3863"/>
    <w:rsid w:val="004F3FA4"/>
    <w:rsid w:val="004F4313"/>
    <w:rsid w:val="004F513B"/>
    <w:rsid w:val="004F528A"/>
    <w:rsid w:val="004F56B1"/>
    <w:rsid w:val="004F5DFE"/>
    <w:rsid w:val="004F6A00"/>
    <w:rsid w:val="004F6B00"/>
    <w:rsid w:val="004F75F9"/>
    <w:rsid w:val="005005FC"/>
    <w:rsid w:val="00501769"/>
    <w:rsid w:val="00501D39"/>
    <w:rsid w:val="00503CB8"/>
    <w:rsid w:val="00504388"/>
    <w:rsid w:val="00504CFB"/>
    <w:rsid w:val="0050560C"/>
    <w:rsid w:val="00505A90"/>
    <w:rsid w:val="00506CD8"/>
    <w:rsid w:val="00507267"/>
    <w:rsid w:val="00507F43"/>
    <w:rsid w:val="00510729"/>
    <w:rsid w:val="0051179A"/>
    <w:rsid w:val="00512261"/>
    <w:rsid w:val="00513C39"/>
    <w:rsid w:val="00513D18"/>
    <w:rsid w:val="005159BA"/>
    <w:rsid w:val="005161A4"/>
    <w:rsid w:val="0051620A"/>
    <w:rsid w:val="0051684A"/>
    <w:rsid w:val="00516AC9"/>
    <w:rsid w:val="00516D35"/>
    <w:rsid w:val="00516F45"/>
    <w:rsid w:val="005170BD"/>
    <w:rsid w:val="00517F7E"/>
    <w:rsid w:val="00520113"/>
    <w:rsid w:val="005214A7"/>
    <w:rsid w:val="005227EA"/>
    <w:rsid w:val="00523859"/>
    <w:rsid w:val="00523972"/>
    <w:rsid w:val="00524334"/>
    <w:rsid w:val="00525723"/>
    <w:rsid w:val="005265AD"/>
    <w:rsid w:val="00527A0F"/>
    <w:rsid w:val="005329DF"/>
    <w:rsid w:val="00532DC7"/>
    <w:rsid w:val="00533476"/>
    <w:rsid w:val="005363BD"/>
    <w:rsid w:val="00536B35"/>
    <w:rsid w:val="00536D0F"/>
    <w:rsid w:val="00536E66"/>
    <w:rsid w:val="00537044"/>
    <w:rsid w:val="0053775B"/>
    <w:rsid w:val="00541128"/>
    <w:rsid w:val="0054151B"/>
    <w:rsid w:val="00541EDE"/>
    <w:rsid w:val="00545023"/>
    <w:rsid w:val="00545EBD"/>
    <w:rsid w:val="00547C16"/>
    <w:rsid w:val="00550719"/>
    <w:rsid w:val="00550948"/>
    <w:rsid w:val="00551969"/>
    <w:rsid w:val="005529DA"/>
    <w:rsid w:val="00552DA7"/>
    <w:rsid w:val="00553625"/>
    <w:rsid w:val="00555071"/>
    <w:rsid w:val="00555360"/>
    <w:rsid w:val="005557E7"/>
    <w:rsid w:val="00555873"/>
    <w:rsid w:val="005561A9"/>
    <w:rsid w:val="00560C1B"/>
    <w:rsid w:val="00561A03"/>
    <w:rsid w:val="0056258B"/>
    <w:rsid w:val="00563004"/>
    <w:rsid w:val="00564A93"/>
    <w:rsid w:val="00565356"/>
    <w:rsid w:val="0056543E"/>
    <w:rsid w:val="00565675"/>
    <w:rsid w:val="0057080E"/>
    <w:rsid w:val="00570821"/>
    <w:rsid w:val="0057093C"/>
    <w:rsid w:val="00570F6D"/>
    <w:rsid w:val="005725FE"/>
    <w:rsid w:val="00573DF4"/>
    <w:rsid w:val="00573E4F"/>
    <w:rsid w:val="00574A74"/>
    <w:rsid w:val="00575BA4"/>
    <w:rsid w:val="00575E57"/>
    <w:rsid w:val="00575E5F"/>
    <w:rsid w:val="00576C62"/>
    <w:rsid w:val="00576EC0"/>
    <w:rsid w:val="00577240"/>
    <w:rsid w:val="005776B0"/>
    <w:rsid w:val="00577E8B"/>
    <w:rsid w:val="00580AB7"/>
    <w:rsid w:val="00581B3E"/>
    <w:rsid w:val="00582EF9"/>
    <w:rsid w:val="00583804"/>
    <w:rsid w:val="0058476B"/>
    <w:rsid w:val="00586436"/>
    <w:rsid w:val="00587E26"/>
    <w:rsid w:val="0059054C"/>
    <w:rsid w:val="00590B6E"/>
    <w:rsid w:val="00591153"/>
    <w:rsid w:val="0059190C"/>
    <w:rsid w:val="00591DC8"/>
    <w:rsid w:val="00591F34"/>
    <w:rsid w:val="00594569"/>
    <w:rsid w:val="00594B57"/>
    <w:rsid w:val="00594FEA"/>
    <w:rsid w:val="00597681"/>
    <w:rsid w:val="005A080E"/>
    <w:rsid w:val="005A0E75"/>
    <w:rsid w:val="005A1B9F"/>
    <w:rsid w:val="005A2222"/>
    <w:rsid w:val="005A3CF6"/>
    <w:rsid w:val="005A44D9"/>
    <w:rsid w:val="005A4901"/>
    <w:rsid w:val="005A5BA3"/>
    <w:rsid w:val="005A6930"/>
    <w:rsid w:val="005A71E3"/>
    <w:rsid w:val="005A7296"/>
    <w:rsid w:val="005B0368"/>
    <w:rsid w:val="005B0EC3"/>
    <w:rsid w:val="005B1794"/>
    <w:rsid w:val="005B1F3E"/>
    <w:rsid w:val="005B2773"/>
    <w:rsid w:val="005B4676"/>
    <w:rsid w:val="005B7A2F"/>
    <w:rsid w:val="005C073F"/>
    <w:rsid w:val="005C0BE1"/>
    <w:rsid w:val="005C14FE"/>
    <w:rsid w:val="005C15AE"/>
    <w:rsid w:val="005C1E97"/>
    <w:rsid w:val="005C2124"/>
    <w:rsid w:val="005C27C6"/>
    <w:rsid w:val="005C39CD"/>
    <w:rsid w:val="005C5644"/>
    <w:rsid w:val="005C6814"/>
    <w:rsid w:val="005C7F95"/>
    <w:rsid w:val="005C7FA5"/>
    <w:rsid w:val="005D0E13"/>
    <w:rsid w:val="005D1B19"/>
    <w:rsid w:val="005D2473"/>
    <w:rsid w:val="005D2D28"/>
    <w:rsid w:val="005D3CE1"/>
    <w:rsid w:val="005D576D"/>
    <w:rsid w:val="005D692B"/>
    <w:rsid w:val="005D78F9"/>
    <w:rsid w:val="005D7ACE"/>
    <w:rsid w:val="005E1548"/>
    <w:rsid w:val="005E1924"/>
    <w:rsid w:val="005E1949"/>
    <w:rsid w:val="005E1EED"/>
    <w:rsid w:val="005E4417"/>
    <w:rsid w:val="005E4504"/>
    <w:rsid w:val="005E51BA"/>
    <w:rsid w:val="005E5C4A"/>
    <w:rsid w:val="005E5DA6"/>
    <w:rsid w:val="005E6544"/>
    <w:rsid w:val="005E65AA"/>
    <w:rsid w:val="005E68D8"/>
    <w:rsid w:val="005F0469"/>
    <w:rsid w:val="005F15E0"/>
    <w:rsid w:val="005F2349"/>
    <w:rsid w:val="005F3A24"/>
    <w:rsid w:val="005F3F6F"/>
    <w:rsid w:val="005F4324"/>
    <w:rsid w:val="005F492A"/>
    <w:rsid w:val="005F5188"/>
    <w:rsid w:val="005F7724"/>
    <w:rsid w:val="005F7F61"/>
    <w:rsid w:val="005F7F7B"/>
    <w:rsid w:val="006004ED"/>
    <w:rsid w:val="00600AEC"/>
    <w:rsid w:val="00601263"/>
    <w:rsid w:val="00601A33"/>
    <w:rsid w:val="006025FE"/>
    <w:rsid w:val="006039A6"/>
    <w:rsid w:val="00604C57"/>
    <w:rsid w:val="00605416"/>
    <w:rsid w:val="006067CB"/>
    <w:rsid w:val="00606C75"/>
    <w:rsid w:val="00606E7A"/>
    <w:rsid w:val="00607434"/>
    <w:rsid w:val="00607D2B"/>
    <w:rsid w:val="00610654"/>
    <w:rsid w:val="00611014"/>
    <w:rsid w:val="00612806"/>
    <w:rsid w:val="00613026"/>
    <w:rsid w:val="0061460B"/>
    <w:rsid w:val="00615513"/>
    <w:rsid w:val="006165C9"/>
    <w:rsid w:val="006208A6"/>
    <w:rsid w:val="0062108B"/>
    <w:rsid w:val="006214DB"/>
    <w:rsid w:val="006230C6"/>
    <w:rsid w:val="00624130"/>
    <w:rsid w:val="00624287"/>
    <w:rsid w:val="00624AAE"/>
    <w:rsid w:val="00625A92"/>
    <w:rsid w:val="00625C67"/>
    <w:rsid w:val="00626BAD"/>
    <w:rsid w:val="006301C3"/>
    <w:rsid w:val="00631720"/>
    <w:rsid w:val="006318CA"/>
    <w:rsid w:val="00631E68"/>
    <w:rsid w:val="006334F0"/>
    <w:rsid w:val="0063467E"/>
    <w:rsid w:val="00636211"/>
    <w:rsid w:val="00636EC4"/>
    <w:rsid w:val="00637BEE"/>
    <w:rsid w:val="00640B12"/>
    <w:rsid w:val="00642D58"/>
    <w:rsid w:val="006438BC"/>
    <w:rsid w:val="006438D9"/>
    <w:rsid w:val="006445E4"/>
    <w:rsid w:val="0064478D"/>
    <w:rsid w:val="00644D5C"/>
    <w:rsid w:val="006459EE"/>
    <w:rsid w:val="00645C23"/>
    <w:rsid w:val="00646136"/>
    <w:rsid w:val="00646716"/>
    <w:rsid w:val="00646D61"/>
    <w:rsid w:val="00650007"/>
    <w:rsid w:val="00650C85"/>
    <w:rsid w:val="0065170E"/>
    <w:rsid w:val="0065298D"/>
    <w:rsid w:val="00652D14"/>
    <w:rsid w:val="006530FB"/>
    <w:rsid w:val="00653193"/>
    <w:rsid w:val="0065366C"/>
    <w:rsid w:val="0065390C"/>
    <w:rsid w:val="00654238"/>
    <w:rsid w:val="00655212"/>
    <w:rsid w:val="006557D4"/>
    <w:rsid w:val="00655981"/>
    <w:rsid w:val="00656306"/>
    <w:rsid w:val="0065632B"/>
    <w:rsid w:val="00662D30"/>
    <w:rsid w:val="006635DB"/>
    <w:rsid w:val="006637D2"/>
    <w:rsid w:val="0066518D"/>
    <w:rsid w:val="00665390"/>
    <w:rsid w:val="00665AAB"/>
    <w:rsid w:val="00666FDC"/>
    <w:rsid w:val="00667000"/>
    <w:rsid w:val="00667A0C"/>
    <w:rsid w:val="00667FE0"/>
    <w:rsid w:val="00670403"/>
    <w:rsid w:val="00671540"/>
    <w:rsid w:val="0067186A"/>
    <w:rsid w:val="0067216B"/>
    <w:rsid w:val="0067249C"/>
    <w:rsid w:val="00672883"/>
    <w:rsid w:val="006728FF"/>
    <w:rsid w:val="006742F4"/>
    <w:rsid w:val="006744B1"/>
    <w:rsid w:val="00680598"/>
    <w:rsid w:val="006809F6"/>
    <w:rsid w:val="006811BF"/>
    <w:rsid w:val="00681377"/>
    <w:rsid w:val="00681958"/>
    <w:rsid w:val="006832CD"/>
    <w:rsid w:val="00685C48"/>
    <w:rsid w:val="006871F8"/>
    <w:rsid w:val="00687258"/>
    <w:rsid w:val="0068741C"/>
    <w:rsid w:val="006927A0"/>
    <w:rsid w:val="0069289A"/>
    <w:rsid w:val="00692D93"/>
    <w:rsid w:val="00692F21"/>
    <w:rsid w:val="00693FA5"/>
    <w:rsid w:val="006944D9"/>
    <w:rsid w:val="00694609"/>
    <w:rsid w:val="006A0076"/>
    <w:rsid w:val="006A013B"/>
    <w:rsid w:val="006A2A5F"/>
    <w:rsid w:val="006A3CB1"/>
    <w:rsid w:val="006A6E69"/>
    <w:rsid w:val="006A779F"/>
    <w:rsid w:val="006A7C6A"/>
    <w:rsid w:val="006B1D07"/>
    <w:rsid w:val="006B2040"/>
    <w:rsid w:val="006B21AC"/>
    <w:rsid w:val="006B339C"/>
    <w:rsid w:val="006B39F3"/>
    <w:rsid w:val="006B42FB"/>
    <w:rsid w:val="006B49A7"/>
    <w:rsid w:val="006B5897"/>
    <w:rsid w:val="006B5ED7"/>
    <w:rsid w:val="006B6ED7"/>
    <w:rsid w:val="006B7286"/>
    <w:rsid w:val="006B72EA"/>
    <w:rsid w:val="006C063F"/>
    <w:rsid w:val="006C1E3E"/>
    <w:rsid w:val="006C252A"/>
    <w:rsid w:val="006C27A0"/>
    <w:rsid w:val="006C4178"/>
    <w:rsid w:val="006C47EF"/>
    <w:rsid w:val="006C54C3"/>
    <w:rsid w:val="006C6221"/>
    <w:rsid w:val="006C6FD1"/>
    <w:rsid w:val="006C743E"/>
    <w:rsid w:val="006C76B2"/>
    <w:rsid w:val="006C793C"/>
    <w:rsid w:val="006D0CA0"/>
    <w:rsid w:val="006D2276"/>
    <w:rsid w:val="006D2BD7"/>
    <w:rsid w:val="006D3C75"/>
    <w:rsid w:val="006D3DA1"/>
    <w:rsid w:val="006D4090"/>
    <w:rsid w:val="006D41F5"/>
    <w:rsid w:val="006D59E3"/>
    <w:rsid w:val="006D6352"/>
    <w:rsid w:val="006D64E6"/>
    <w:rsid w:val="006D66D9"/>
    <w:rsid w:val="006D6A5A"/>
    <w:rsid w:val="006D7EE8"/>
    <w:rsid w:val="006E0C31"/>
    <w:rsid w:val="006E27A1"/>
    <w:rsid w:val="006E27D3"/>
    <w:rsid w:val="006E3096"/>
    <w:rsid w:val="006E3732"/>
    <w:rsid w:val="006E48EC"/>
    <w:rsid w:val="006E6A55"/>
    <w:rsid w:val="006E6F52"/>
    <w:rsid w:val="006F2ED2"/>
    <w:rsid w:val="006F3B47"/>
    <w:rsid w:val="006F5DC4"/>
    <w:rsid w:val="006F611B"/>
    <w:rsid w:val="006F61BA"/>
    <w:rsid w:val="006F625F"/>
    <w:rsid w:val="006F6BFD"/>
    <w:rsid w:val="006F7423"/>
    <w:rsid w:val="006F7C68"/>
    <w:rsid w:val="006F7F1F"/>
    <w:rsid w:val="006F7FB0"/>
    <w:rsid w:val="007007C7"/>
    <w:rsid w:val="0070124C"/>
    <w:rsid w:val="00702E89"/>
    <w:rsid w:val="007031FE"/>
    <w:rsid w:val="00707090"/>
    <w:rsid w:val="007078EA"/>
    <w:rsid w:val="00707B5D"/>
    <w:rsid w:val="00710008"/>
    <w:rsid w:val="00710890"/>
    <w:rsid w:val="00711156"/>
    <w:rsid w:val="007114F1"/>
    <w:rsid w:val="007115E6"/>
    <w:rsid w:val="00711624"/>
    <w:rsid w:val="00713453"/>
    <w:rsid w:val="0071497C"/>
    <w:rsid w:val="00714CAF"/>
    <w:rsid w:val="007151D6"/>
    <w:rsid w:val="0071712F"/>
    <w:rsid w:val="007171C6"/>
    <w:rsid w:val="00721BE7"/>
    <w:rsid w:val="00722102"/>
    <w:rsid w:val="00722344"/>
    <w:rsid w:val="007234E9"/>
    <w:rsid w:val="00724D13"/>
    <w:rsid w:val="00725424"/>
    <w:rsid w:val="00725651"/>
    <w:rsid w:val="00726A06"/>
    <w:rsid w:val="007302D6"/>
    <w:rsid w:val="007317BF"/>
    <w:rsid w:val="00731D2F"/>
    <w:rsid w:val="00732C7C"/>
    <w:rsid w:val="00733FA7"/>
    <w:rsid w:val="00735FAA"/>
    <w:rsid w:val="00741A71"/>
    <w:rsid w:val="007423C1"/>
    <w:rsid w:val="00743BCF"/>
    <w:rsid w:val="00744BAE"/>
    <w:rsid w:val="007450A2"/>
    <w:rsid w:val="00747F33"/>
    <w:rsid w:val="00750515"/>
    <w:rsid w:val="007518A6"/>
    <w:rsid w:val="0075197F"/>
    <w:rsid w:val="00752A28"/>
    <w:rsid w:val="00752D31"/>
    <w:rsid w:val="00753363"/>
    <w:rsid w:val="00753B9E"/>
    <w:rsid w:val="00753EC4"/>
    <w:rsid w:val="00755493"/>
    <w:rsid w:val="00755522"/>
    <w:rsid w:val="0076017D"/>
    <w:rsid w:val="00760684"/>
    <w:rsid w:val="00763310"/>
    <w:rsid w:val="00763BA3"/>
    <w:rsid w:val="007647CD"/>
    <w:rsid w:val="00765048"/>
    <w:rsid w:val="0076504D"/>
    <w:rsid w:val="0076511D"/>
    <w:rsid w:val="00765963"/>
    <w:rsid w:val="00766667"/>
    <w:rsid w:val="0076677D"/>
    <w:rsid w:val="00766CA6"/>
    <w:rsid w:val="00767E35"/>
    <w:rsid w:val="00770183"/>
    <w:rsid w:val="007727D3"/>
    <w:rsid w:val="00774C31"/>
    <w:rsid w:val="00775A5A"/>
    <w:rsid w:val="00776552"/>
    <w:rsid w:val="00776F00"/>
    <w:rsid w:val="00776FF5"/>
    <w:rsid w:val="0077749D"/>
    <w:rsid w:val="00777CA2"/>
    <w:rsid w:val="0078067B"/>
    <w:rsid w:val="00782738"/>
    <w:rsid w:val="00783117"/>
    <w:rsid w:val="007841C3"/>
    <w:rsid w:val="007861DF"/>
    <w:rsid w:val="0078733F"/>
    <w:rsid w:val="00787B2A"/>
    <w:rsid w:val="007916EA"/>
    <w:rsid w:val="007919CB"/>
    <w:rsid w:val="00791A1A"/>
    <w:rsid w:val="00791F55"/>
    <w:rsid w:val="00792088"/>
    <w:rsid w:val="00793501"/>
    <w:rsid w:val="00794F99"/>
    <w:rsid w:val="00795F72"/>
    <w:rsid w:val="00795FF2"/>
    <w:rsid w:val="007968D0"/>
    <w:rsid w:val="00796A47"/>
    <w:rsid w:val="007A0DE8"/>
    <w:rsid w:val="007A12D7"/>
    <w:rsid w:val="007A1585"/>
    <w:rsid w:val="007A2288"/>
    <w:rsid w:val="007A38E5"/>
    <w:rsid w:val="007A436F"/>
    <w:rsid w:val="007A4926"/>
    <w:rsid w:val="007A69D6"/>
    <w:rsid w:val="007A70C6"/>
    <w:rsid w:val="007A7B1C"/>
    <w:rsid w:val="007B267F"/>
    <w:rsid w:val="007B2691"/>
    <w:rsid w:val="007B2E0A"/>
    <w:rsid w:val="007B33B6"/>
    <w:rsid w:val="007B3CE1"/>
    <w:rsid w:val="007B52B1"/>
    <w:rsid w:val="007B572E"/>
    <w:rsid w:val="007B5808"/>
    <w:rsid w:val="007B65D9"/>
    <w:rsid w:val="007B6B79"/>
    <w:rsid w:val="007B6EC8"/>
    <w:rsid w:val="007B7A83"/>
    <w:rsid w:val="007C6192"/>
    <w:rsid w:val="007C69E1"/>
    <w:rsid w:val="007C6FBC"/>
    <w:rsid w:val="007C70CD"/>
    <w:rsid w:val="007D099E"/>
    <w:rsid w:val="007D2A23"/>
    <w:rsid w:val="007D2A35"/>
    <w:rsid w:val="007D2AF0"/>
    <w:rsid w:val="007D3A44"/>
    <w:rsid w:val="007D45F6"/>
    <w:rsid w:val="007D4BCE"/>
    <w:rsid w:val="007D4FD3"/>
    <w:rsid w:val="007D635C"/>
    <w:rsid w:val="007D68AD"/>
    <w:rsid w:val="007E01C2"/>
    <w:rsid w:val="007E110C"/>
    <w:rsid w:val="007E12E6"/>
    <w:rsid w:val="007E1435"/>
    <w:rsid w:val="007E28A8"/>
    <w:rsid w:val="007E3DA2"/>
    <w:rsid w:val="007E4111"/>
    <w:rsid w:val="007E4AE9"/>
    <w:rsid w:val="007E4D61"/>
    <w:rsid w:val="007E4E5D"/>
    <w:rsid w:val="007E55EF"/>
    <w:rsid w:val="007E5756"/>
    <w:rsid w:val="007E59B8"/>
    <w:rsid w:val="007E747F"/>
    <w:rsid w:val="007F0E53"/>
    <w:rsid w:val="007F0EBA"/>
    <w:rsid w:val="007F225B"/>
    <w:rsid w:val="007F245A"/>
    <w:rsid w:val="007F282D"/>
    <w:rsid w:val="007F2B77"/>
    <w:rsid w:val="007F3BB2"/>
    <w:rsid w:val="007F3D1A"/>
    <w:rsid w:val="007F3F44"/>
    <w:rsid w:val="007F408F"/>
    <w:rsid w:val="007F40CE"/>
    <w:rsid w:val="007F52D8"/>
    <w:rsid w:val="007F5CC4"/>
    <w:rsid w:val="007F7006"/>
    <w:rsid w:val="007F70C7"/>
    <w:rsid w:val="00800A94"/>
    <w:rsid w:val="00801634"/>
    <w:rsid w:val="008027CB"/>
    <w:rsid w:val="00802FE7"/>
    <w:rsid w:val="00804514"/>
    <w:rsid w:val="00805AEB"/>
    <w:rsid w:val="008064C3"/>
    <w:rsid w:val="00806DC8"/>
    <w:rsid w:val="00807EA3"/>
    <w:rsid w:val="008100D1"/>
    <w:rsid w:val="0081056E"/>
    <w:rsid w:val="00810A04"/>
    <w:rsid w:val="008113BB"/>
    <w:rsid w:val="0081188A"/>
    <w:rsid w:val="00811C31"/>
    <w:rsid w:val="00812675"/>
    <w:rsid w:val="00812E47"/>
    <w:rsid w:val="00812F56"/>
    <w:rsid w:val="008134AE"/>
    <w:rsid w:val="008136AB"/>
    <w:rsid w:val="00813BDC"/>
    <w:rsid w:val="008158B5"/>
    <w:rsid w:val="008159F0"/>
    <w:rsid w:val="00816851"/>
    <w:rsid w:val="00817A00"/>
    <w:rsid w:val="00817BAE"/>
    <w:rsid w:val="00817F9D"/>
    <w:rsid w:val="0082100C"/>
    <w:rsid w:val="00821535"/>
    <w:rsid w:val="00821817"/>
    <w:rsid w:val="008218CF"/>
    <w:rsid w:val="00823106"/>
    <w:rsid w:val="008234DD"/>
    <w:rsid w:val="008234E0"/>
    <w:rsid w:val="00823733"/>
    <w:rsid w:val="008247BE"/>
    <w:rsid w:val="00824BA7"/>
    <w:rsid w:val="008263BC"/>
    <w:rsid w:val="00826A50"/>
    <w:rsid w:val="0083054C"/>
    <w:rsid w:val="0083070D"/>
    <w:rsid w:val="00830AF5"/>
    <w:rsid w:val="008310BF"/>
    <w:rsid w:val="008314D1"/>
    <w:rsid w:val="00833C84"/>
    <w:rsid w:val="008347AC"/>
    <w:rsid w:val="00834D57"/>
    <w:rsid w:val="00835814"/>
    <w:rsid w:val="008362E3"/>
    <w:rsid w:val="00836528"/>
    <w:rsid w:val="00836F07"/>
    <w:rsid w:val="008370C9"/>
    <w:rsid w:val="008375D1"/>
    <w:rsid w:val="00837DF0"/>
    <w:rsid w:val="008408A7"/>
    <w:rsid w:val="00841C59"/>
    <w:rsid w:val="00842D4B"/>
    <w:rsid w:val="00847604"/>
    <w:rsid w:val="00851226"/>
    <w:rsid w:val="008512B1"/>
    <w:rsid w:val="008536F8"/>
    <w:rsid w:val="00853A5F"/>
    <w:rsid w:val="00853B66"/>
    <w:rsid w:val="00854773"/>
    <w:rsid w:val="00855260"/>
    <w:rsid w:val="008552F6"/>
    <w:rsid w:val="0085580C"/>
    <w:rsid w:val="00856386"/>
    <w:rsid w:val="00857B6E"/>
    <w:rsid w:val="00861478"/>
    <w:rsid w:val="00862200"/>
    <w:rsid w:val="00862E6D"/>
    <w:rsid w:val="00862FB2"/>
    <w:rsid w:val="00863115"/>
    <w:rsid w:val="008634D1"/>
    <w:rsid w:val="00863EAB"/>
    <w:rsid w:val="00863F5A"/>
    <w:rsid w:val="0086475C"/>
    <w:rsid w:val="00866C52"/>
    <w:rsid w:val="00866E54"/>
    <w:rsid w:val="008679BE"/>
    <w:rsid w:val="0087057A"/>
    <w:rsid w:val="008708AC"/>
    <w:rsid w:val="00871A26"/>
    <w:rsid w:val="00873C87"/>
    <w:rsid w:val="00874B05"/>
    <w:rsid w:val="00877434"/>
    <w:rsid w:val="00881C50"/>
    <w:rsid w:val="008827A4"/>
    <w:rsid w:val="00882942"/>
    <w:rsid w:val="00885A90"/>
    <w:rsid w:val="00887D11"/>
    <w:rsid w:val="00887F52"/>
    <w:rsid w:val="00890AF4"/>
    <w:rsid w:val="0089169E"/>
    <w:rsid w:val="00891797"/>
    <w:rsid w:val="0089211F"/>
    <w:rsid w:val="0089218B"/>
    <w:rsid w:val="00892258"/>
    <w:rsid w:val="0089242C"/>
    <w:rsid w:val="008925A4"/>
    <w:rsid w:val="00893282"/>
    <w:rsid w:val="00893482"/>
    <w:rsid w:val="008941AF"/>
    <w:rsid w:val="008942A9"/>
    <w:rsid w:val="00894A71"/>
    <w:rsid w:val="00896162"/>
    <w:rsid w:val="008969A1"/>
    <w:rsid w:val="00896CB8"/>
    <w:rsid w:val="008977BC"/>
    <w:rsid w:val="008A0C7D"/>
    <w:rsid w:val="008A0FB7"/>
    <w:rsid w:val="008A1282"/>
    <w:rsid w:val="008A3987"/>
    <w:rsid w:val="008A475B"/>
    <w:rsid w:val="008A6CDA"/>
    <w:rsid w:val="008A7C47"/>
    <w:rsid w:val="008B04B9"/>
    <w:rsid w:val="008B073F"/>
    <w:rsid w:val="008B1660"/>
    <w:rsid w:val="008B2867"/>
    <w:rsid w:val="008B2AE1"/>
    <w:rsid w:val="008B32D3"/>
    <w:rsid w:val="008B3AB1"/>
    <w:rsid w:val="008B43E0"/>
    <w:rsid w:val="008B55F1"/>
    <w:rsid w:val="008B61A9"/>
    <w:rsid w:val="008B7F21"/>
    <w:rsid w:val="008C087F"/>
    <w:rsid w:val="008C1246"/>
    <w:rsid w:val="008C2AFD"/>
    <w:rsid w:val="008C2BA0"/>
    <w:rsid w:val="008C3176"/>
    <w:rsid w:val="008C3A2D"/>
    <w:rsid w:val="008C3B04"/>
    <w:rsid w:val="008C5F15"/>
    <w:rsid w:val="008C6ACE"/>
    <w:rsid w:val="008C6E73"/>
    <w:rsid w:val="008C740D"/>
    <w:rsid w:val="008D1344"/>
    <w:rsid w:val="008D18FE"/>
    <w:rsid w:val="008D2F84"/>
    <w:rsid w:val="008D322C"/>
    <w:rsid w:val="008D3D16"/>
    <w:rsid w:val="008D44A5"/>
    <w:rsid w:val="008D4EC6"/>
    <w:rsid w:val="008D51D8"/>
    <w:rsid w:val="008D55A3"/>
    <w:rsid w:val="008D5D33"/>
    <w:rsid w:val="008D6514"/>
    <w:rsid w:val="008D6632"/>
    <w:rsid w:val="008D6739"/>
    <w:rsid w:val="008D6AE2"/>
    <w:rsid w:val="008E0135"/>
    <w:rsid w:val="008E055C"/>
    <w:rsid w:val="008E2DF6"/>
    <w:rsid w:val="008E2F89"/>
    <w:rsid w:val="008E3483"/>
    <w:rsid w:val="008E3713"/>
    <w:rsid w:val="008E393A"/>
    <w:rsid w:val="008E409A"/>
    <w:rsid w:val="008E45AA"/>
    <w:rsid w:val="008E6014"/>
    <w:rsid w:val="008E6152"/>
    <w:rsid w:val="008E6DF1"/>
    <w:rsid w:val="008E7A4A"/>
    <w:rsid w:val="008E7CD1"/>
    <w:rsid w:val="008F11E2"/>
    <w:rsid w:val="008F1BF4"/>
    <w:rsid w:val="008F26BF"/>
    <w:rsid w:val="008F3389"/>
    <w:rsid w:val="008F4417"/>
    <w:rsid w:val="008F6AA3"/>
    <w:rsid w:val="008F6AA9"/>
    <w:rsid w:val="008F70A2"/>
    <w:rsid w:val="008F7B50"/>
    <w:rsid w:val="008F7EE2"/>
    <w:rsid w:val="0090080A"/>
    <w:rsid w:val="00901C96"/>
    <w:rsid w:val="009028B4"/>
    <w:rsid w:val="009029E3"/>
    <w:rsid w:val="00902D20"/>
    <w:rsid w:val="00903152"/>
    <w:rsid w:val="00903350"/>
    <w:rsid w:val="00903DAB"/>
    <w:rsid w:val="00904612"/>
    <w:rsid w:val="00904654"/>
    <w:rsid w:val="00906EA5"/>
    <w:rsid w:val="00907E7E"/>
    <w:rsid w:val="00912780"/>
    <w:rsid w:val="00912D7F"/>
    <w:rsid w:val="009130AC"/>
    <w:rsid w:val="009137E7"/>
    <w:rsid w:val="0091386F"/>
    <w:rsid w:val="00913B78"/>
    <w:rsid w:val="0091493F"/>
    <w:rsid w:val="009155C1"/>
    <w:rsid w:val="00915FE8"/>
    <w:rsid w:val="009163B3"/>
    <w:rsid w:val="00916CE9"/>
    <w:rsid w:val="00917DB8"/>
    <w:rsid w:val="009202A2"/>
    <w:rsid w:val="00920C03"/>
    <w:rsid w:val="009219AF"/>
    <w:rsid w:val="00921E98"/>
    <w:rsid w:val="0092278B"/>
    <w:rsid w:val="00922A77"/>
    <w:rsid w:val="0092396B"/>
    <w:rsid w:val="009241A0"/>
    <w:rsid w:val="00926715"/>
    <w:rsid w:val="00926840"/>
    <w:rsid w:val="00926896"/>
    <w:rsid w:val="00927153"/>
    <w:rsid w:val="0092768C"/>
    <w:rsid w:val="00927BE6"/>
    <w:rsid w:val="00927DEF"/>
    <w:rsid w:val="0093013C"/>
    <w:rsid w:val="00930616"/>
    <w:rsid w:val="009316C4"/>
    <w:rsid w:val="00931D0D"/>
    <w:rsid w:val="00932754"/>
    <w:rsid w:val="00932A2C"/>
    <w:rsid w:val="0093328C"/>
    <w:rsid w:val="00934C4A"/>
    <w:rsid w:val="00934ED2"/>
    <w:rsid w:val="00936220"/>
    <w:rsid w:val="00937942"/>
    <w:rsid w:val="00937A81"/>
    <w:rsid w:val="009407BF"/>
    <w:rsid w:val="00940894"/>
    <w:rsid w:val="00940B18"/>
    <w:rsid w:val="00941E1F"/>
    <w:rsid w:val="00943F13"/>
    <w:rsid w:val="0094461A"/>
    <w:rsid w:val="00944928"/>
    <w:rsid w:val="00944E95"/>
    <w:rsid w:val="00945E50"/>
    <w:rsid w:val="0094652D"/>
    <w:rsid w:val="00947BFC"/>
    <w:rsid w:val="00950454"/>
    <w:rsid w:val="00950D2D"/>
    <w:rsid w:val="00951255"/>
    <w:rsid w:val="00952274"/>
    <w:rsid w:val="009538E6"/>
    <w:rsid w:val="00954CC3"/>
    <w:rsid w:val="009558DD"/>
    <w:rsid w:val="00957482"/>
    <w:rsid w:val="009600C2"/>
    <w:rsid w:val="009603DD"/>
    <w:rsid w:val="00960629"/>
    <w:rsid w:val="00961EFA"/>
    <w:rsid w:val="0096614B"/>
    <w:rsid w:val="00966329"/>
    <w:rsid w:val="00966EA6"/>
    <w:rsid w:val="00973159"/>
    <w:rsid w:val="0097569E"/>
    <w:rsid w:val="0097602F"/>
    <w:rsid w:val="009769F4"/>
    <w:rsid w:val="00977A4C"/>
    <w:rsid w:val="00977B75"/>
    <w:rsid w:val="00980773"/>
    <w:rsid w:val="00980BA7"/>
    <w:rsid w:val="00981B04"/>
    <w:rsid w:val="009822B3"/>
    <w:rsid w:val="0098237E"/>
    <w:rsid w:val="00982396"/>
    <w:rsid w:val="009824D6"/>
    <w:rsid w:val="009829A1"/>
    <w:rsid w:val="00982C04"/>
    <w:rsid w:val="0098376C"/>
    <w:rsid w:val="0098512E"/>
    <w:rsid w:val="00986F49"/>
    <w:rsid w:val="00987ADD"/>
    <w:rsid w:val="00991876"/>
    <w:rsid w:val="00991B22"/>
    <w:rsid w:val="00992BA6"/>
    <w:rsid w:val="00992C79"/>
    <w:rsid w:val="00992DF6"/>
    <w:rsid w:val="00993C54"/>
    <w:rsid w:val="00994243"/>
    <w:rsid w:val="00994900"/>
    <w:rsid w:val="00994BD3"/>
    <w:rsid w:val="0099599F"/>
    <w:rsid w:val="00996BD0"/>
    <w:rsid w:val="00997199"/>
    <w:rsid w:val="00997482"/>
    <w:rsid w:val="009A085F"/>
    <w:rsid w:val="009A08C6"/>
    <w:rsid w:val="009A2098"/>
    <w:rsid w:val="009A233D"/>
    <w:rsid w:val="009A2527"/>
    <w:rsid w:val="009A3166"/>
    <w:rsid w:val="009A3559"/>
    <w:rsid w:val="009A4AD8"/>
    <w:rsid w:val="009A6C16"/>
    <w:rsid w:val="009A6DD9"/>
    <w:rsid w:val="009A71B2"/>
    <w:rsid w:val="009B038C"/>
    <w:rsid w:val="009B251E"/>
    <w:rsid w:val="009B2A26"/>
    <w:rsid w:val="009B4A2A"/>
    <w:rsid w:val="009B4D16"/>
    <w:rsid w:val="009B5D1A"/>
    <w:rsid w:val="009B6006"/>
    <w:rsid w:val="009B6B8F"/>
    <w:rsid w:val="009B7F23"/>
    <w:rsid w:val="009C0962"/>
    <w:rsid w:val="009C1019"/>
    <w:rsid w:val="009C137C"/>
    <w:rsid w:val="009C2979"/>
    <w:rsid w:val="009C2E3C"/>
    <w:rsid w:val="009C34AE"/>
    <w:rsid w:val="009C412A"/>
    <w:rsid w:val="009C4C2A"/>
    <w:rsid w:val="009C5774"/>
    <w:rsid w:val="009C626E"/>
    <w:rsid w:val="009C6B42"/>
    <w:rsid w:val="009C7B71"/>
    <w:rsid w:val="009D0046"/>
    <w:rsid w:val="009D0BA5"/>
    <w:rsid w:val="009D0D4E"/>
    <w:rsid w:val="009D1405"/>
    <w:rsid w:val="009D1993"/>
    <w:rsid w:val="009D3E02"/>
    <w:rsid w:val="009D4433"/>
    <w:rsid w:val="009D4545"/>
    <w:rsid w:val="009D6019"/>
    <w:rsid w:val="009D623E"/>
    <w:rsid w:val="009D7291"/>
    <w:rsid w:val="009D74C6"/>
    <w:rsid w:val="009E0E47"/>
    <w:rsid w:val="009E2CEA"/>
    <w:rsid w:val="009E31F5"/>
    <w:rsid w:val="009E4BE0"/>
    <w:rsid w:val="009E5671"/>
    <w:rsid w:val="009E6D53"/>
    <w:rsid w:val="009F06E2"/>
    <w:rsid w:val="009F0CE4"/>
    <w:rsid w:val="009F0E86"/>
    <w:rsid w:val="009F17D6"/>
    <w:rsid w:val="009F2D9A"/>
    <w:rsid w:val="009F3DD0"/>
    <w:rsid w:val="009F4412"/>
    <w:rsid w:val="009F4F45"/>
    <w:rsid w:val="009F616F"/>
    <w:rsid w:val="009F71C7"/>
    <w:rsid w:val="009F7AF9"/>
    <w:rsid w:val="00A022BC"/>
    <w:rsid w:val="00A047FF"/>
    <w:rsid w:val="00A0589C"/>
    <w:rsid w:val="00A058A7"/>
    <w:rsid w:val="00A06CAF"/>
    <w:rsid w:val="00A06F30"/>
    <w:rsid w:val="00A103AB"/>
    <w:rsid w:val="00A11EAF"/>
    <w:rsid w:val="00A12462"/>
    <w:rsid w:val="00A127BE"/>
    <w:rsid w:val="00A12E2E"/>
    <w:rsid w:val="00A15FEA"/>
    <w:rsid w:val="00A16293"/>
    <w:rsid w:val="00A17E48"/>
    <w:rsid w:val="00A20A78"/>
    <w:rsid w:val="00A21AFB"/>
    <w:rsid w:val="00A22E23"/>
    <w:rsid w:val="00A23410"/>
    <w:rsid w:val="00A24091"/>
    <w:rsid w:val="00A249D1"/>
    <w:rsid w:val="00A24FF2"/>
    <w:rsid w:val="00A26251"/>
    <w:rsid w:val="00A26EE5"/>
    <w:rsid w:val="00A2754F"/>
    <w:rsid w:val="00A31422"/>
    <w:rsid w:val="00A31581"/>
    <w:rsid w:val="00A316AF"/>
    <w:rsid w:val="00A32306"/>
    <w:rsid w:val="00A3250B"/>
    <w:rsid w:val="00A3279D"/>
    <w:rsid w:val="00A327D3"/>
    <w:rsid w:val="00A331C0"/>
    <w:rsid w:val="00A333B3"/>
    <w:rsid w:val="00A34CCC"/>
    <w:rsid w:val="00A360DE"/>
    <w:rsid w:val="00A401F5"/>
    <w:rsid w:val="00A40B03"/>
    <w:rsid w:val="00A40E80"/>
    <w:rsid w:val="00A42251"/>
    <w:rsid w:val="00A423FC"/>
    <w:rsid w:val="00A4265E"/>
    <w:rsid w:val="00A43490"/>
    <w:rsid w:val="00A434A3"/>
    <w:rsid w:val="00A437FC"/>
    <w:rsid w:val="00A46B08"/>
    <w:rsid w:val="00A47409"/>
    <w:rsid w:val="00A47F46"/>
    <w:rsid w:val="00A5001A"/>
    <w:rsid w:val="00A506B7"/>
    <w:rsid w:val="00A51619"/>
    <w:rsid w:val="00A5270E"/>
    <w:rsid w:val="00A52882"/>
    <w:rsid w:val="00A53BDE"/>
    <w:rsid w:val="00A5466D"/>
    <w:rsid w:val="00A54D16"/>
    <w:rsid w:val="00A6047C"/>
    <w:rsid w:val="00A6177A"/>
    <w:rsid w:val="00A625B8"/>
    <w:rsid w:val="00A62C2D"/>
    <w:rsid w:val="00A62D04"/>
    <w:rsid w:val="00A63038"/>
    <w:rsid w:val="00A65150"/>
    <w:rsid w:val="00A65F2D"/>
    <w:rsid w:val="00A65F95"/>
    <w:rsid w:val="00A66777"/>
    <w:rsid w:val="00A6708F"/>
    <w:rsid w:val="00A675DA"/>
    <w:rsid w:val="00A70103"/>
    <w:rsid w:val="00A71A23"/>
    <w:rsid w:val="00A71C6F"/>
    <w:rsid w:val="00A73117"/>
    <w:rsid w:val="00A74826"/>
    <w:rsid w:val="00A75466"/>
    <w:rsid w:val="00A75CC4"/>
    <w:rsid w:val="00A76CC3"/>
    <w:rsid w:val="00A773D2"/>
    <w:rsid w:val="00A80529"/>
    <w:rsid w:val="00A80B5C"/>
    <w:rsid w:val="00A81050"/>
    <w:rsid w:val="00A8362E"/>
    <w:rsid w:val="00A8363F"/>
    <w:rsid w:val="00A844F2"/>
    <w:rsid w:val="00A8612A"/>
    <w:rsid w:val="00A87AC2"/>
    <w:rsid w:val="00A908B4"/>
    <w:rsid w:val="00A90AE3"/>
    <w:rsid w:val="00A950E3"/>
    <w:rsid w:val="00A9692E"/>
    <w:rsid w:val="00AA2D8D"/>
    <w:rsid w:val="00AA3020"/>
    <w:rsid w:val="00AA339D"/>
    <w:rsid w:val="00AA3456"/>
    <w:rsid w:val="00AA376A"/>
    <w:rsid w:val="00AA4890"/>
    <w:rsid w:val="00AA4BF4"/>
    <w:rsid w:val="00AA528F"/>
    <w:rsid w:val="00AA65B6"/>
    <w:rsid w:val="00AA6B3C"/>
    <w:rsid w:val="00AB0D8D"/>
    <w:rsid w:val="00AB2491"/>
    <w:rsid w:val="00AB3C7F"/>
    <w:rsid w:val="00AB3DA1"/>
    <w:rsid w:val="00AB5247"/>
    <w:rsid w:val="00AB57B6"/>
    <w:rsid w:val="00AB5DEE"/>
    <w:rsid w:val="00AB6430"/>
    <w:rsid w:val="00AB6F56"/>
    <w:rsid w:val="00AB7A16"/>
    <w:rsid w:val="00AB7A22"/>
    <w:rsid w:val="00AC000A"/>
    <w:rsid w:val="00AC049D"/>
    <w:rsid w:val="00AC1AD6"/>
    <w:rsid w:val="00AC1EBB"/>
    <w:rsid w:val="00AC3695"/>
    <w:rsid w:val="00AC47DA"/>
    <w:rsid w:val="00AC4ADE"/>
    <w:rsid w:val="00AC5E41"/>
    <w:rsid w:val="00AC5E68"/>
    <w:rsid w:val="00AC6484"/>
    <w:rsid w:val="00AC7224"/>
    <w:rsid w:val="00AD07B5"/>
    <w:rsid w:val="00AD0895"/>
    <w:rsid w:val="00AD0D35"/>
    <w:rsid w:val="00AD57BE"/>
    <w:rsid w:val="00AD66A8"/>
    <w:rsid w:val="00AD77E1"/>
    <w:rsid w:val="00AD7E8F"/>
    <w:rsid w:val="00AE216E"/>
    <w:rsid w:val="00AE282E"/>
    <w:rsid w:val="00AE3552"/>
    <w:rsid w:val="00AE4194"/>
    <w:rsid w:val="00AE6BCF"/>
    <w:rsid w:val="00AE7A16"/>
    <w:rsid w:val="00AF0232"/>
    <w:rsid w:val="00AF0C77"/>
    <w:rsid w:val="00AF25C1"/>
    <w:rsid w:val="00AF3B3C"/>
    <w:rsid w:val="00AF3CA5"/>
    <w:rsid w:val="00AF3D31"/>
    <w:rsid w:val="00AF41ED"/>
    <w:rsid w:val="00AF427C"/>
    <w:rsid w:val="00AF45E2"/>
    <w:rsid w:val="00AF552E"/>
    <w:rsid w:val="00AF5F3D"/>
    <w:rsid w:val="00AF63C4"/>
    <w:rsid w:val="00AF6711"/>
    <w:rsid w:val="00AF76A4"/>
    <w:rsid w:val="00AF788C"/>
    <w:rsid w:val="00B00EC4"/>
    <w:rsid w:val="00B01AA6"/>
    <w:rsid w:val="00B02864"/>
    <w:rsid w:val="00B02D64"/>
    <w:rsid w:val="00B037FA"/>
    <w:rsid w:val="00B03EDA"/>
    <w:rsid w:val="00B05947"/>
    <w:rsid w:val="00B06559"/>
    <w:rsid w:val="00B07978"/>
    <w:rsid w:val="00B0797B"/>
    <w:rsid w:val="00B1006E"/>
    <w:rsid w:val="00B104FE"/>
    <w:rsid w:val="00B10D23"/>
    <w:rsid w:val="00B11125"/>
    <w:rsid w:val="00B11573"/>
    <w:rsid w:val="00B11BF1"/>
    <w:rsid w:val="00B12F68"/>
    <w:rsid w:val="00B131EE"/>
    <w:rsid w:val="00B14787"/>
    <w:rsid w:val="00B158CA"/>
    <w:rsid w:val="00B15B5D"/>
    <w:rsid w:val="00B15BD6"/>
    <w:rsid w:val="00B16334"/>
    <w:rsid w:val="00B16B51"/>
    <w:rsid w:val="00B17085"/>
    <w:rsid w:val="00B20ABB"/>
    <w:rsid w:val="00B213D2"/>
    <w:rsid w:val="00B21833"/>
    <w:rsid w:val="00B21DEC"/>
    <w:rsid w:val="00B22C43"/>
    <w:rsid w:val="00B22D7A"/>
    <w:rsid w:val="00B23BD4"/>
    <w:rsid w:val="00B23BDB"/>
    <w:rsid w:val="00B24B0A"/>
    <w:rsid w:val="00B264D8"/>
    <w:rsid w:val="00B27BD6"/>
    <w:rsid w:val="00B27BF3"/>
    <w:rsid w:val="00B3043E"/>
    <w:rsid w:val="00B305F1"/>
    <w:rsid w:val="00B3085C"/>
    <w:rsid w:val="00B317CF"/>
    <w:rsid w:val="00B3231D"/>
    <w:rsid w:val="00B327E5"/>
    <w:rsid w:val="00B336D2"/>
    <w:rsid w:val="00B3636C"/>
    <w:rsid w:val="00B375A0"/>
    <w:rsid w:val="00B37CBD"/>
    <w:rsid w:val="00B42287"/>
    <w:rsid w:val="00B430A6"/>
    <w:rsid w:val="00B43A55"/>
    <w:rsid w:val="00B44AB4"/>
    <w:rsid w:val="00B45662"/>
    <w:rsid w:val="00B46FCF"/>
    <w:rsid w:val="00B475E1"/>
    <w:rsid w:val="00B4794A"/>
    <w:rsid w:val="00B50103"/>
    <w:rsid w:val="00B50593"/>
    <w:rsid w:val="00B52959"/>
    <w:rsid w:val="00B53044"/>
    <w:rsid w:val="00B532CA"/>
    <w:rsid w:val="00B53D4C"/>
    <w:rsid w:val="00B5454E"/>
    <w:rsid w:val="00B54558"/>
    <w:rsid w:val="00B54B18"/>
    <w:rsid w:val="00B54DB8"/>
    <w:rsid w:val="00B55541"/>
    <w:rsid w:val="00B55B0E"/>
    <w:rsid w:val="00B60307"/>
    <w:rsid w:val="00B60CCE"/>
    <w:rsid w:val="00B60FE2"/>
    <w:rsid w:val="00B610D5"/>
    <w:rsid w:val="00B61A03"/>
    <w:rsid w:val="00B6286D"/>
    <w:rsid w:val="00B64B2C"/>
    <w:rsid w:val="00B64EF0"/>
    <w:rsid w:val="00B6695E"/>
    <w:rsid w:val="00B6695F"/>
    <w:rsid w:val="00B67B2B"/>
    <w:rsid w:val="00B7022B"/>
    <w:rsid w:val="00B70E0B"/>
    <w:rsid w:val="00B71247"/>
    <w:rsid w:val="00B71A32"/>
    <w:rsid w:val="00B725FC"/>
    <w:rsid w:val="00B731D0"/>
    <w:rsid w:val="00B739F0"/>
    <w:rsid w:val="00B74250"/>
    <w:rsid w:val="00B74683"/>
    <w:rsid w:val="00B750CC"/>
    <w:rsid w:val="00B75798"/>
    <w:rsid w:val="00B76042"/>
    <w:rsid w:val="00B7658D"/>
    <w:rsid w:val="00B80B9C"/>
    <w:rsid w:val="00B82837"/>
    <w:rsid w:val="00B82E3D"/>
    <w:rsid w:val="00B8314F"/>
    <w:rsid w:val="00B855FD"/>
    <w:rsid w:val="00B85FC7"/>
    <w:rsid w:val="00B86F54"/>
    <w:rsid w:val="00B86F62"/>
    <w:rsid w:val="00B91019"/>
    <w:rsid w:val="00B913FC"/>
    <w:rsid w:val="00B931BA"/>
    <w:rsid w:val="00B93272"/>
    <w:rsid w:val="00B95307"/>
    <w:rsid w:val="00B9764D"/>
    <w:rsid w:val="00BA09BB"/>
    <w:rsid w:val="00BA1C92"/>
    <w:rsid w:val="00BA2513"/>
    <w:rsid w:val="00BA2EBE"/>
    <w:rsid w:val="00BA54D8"/>
    <w:rsid w:val="00BA5AC9"/>
    <w:rsid w:val="00BB0630"/>
    <w:rsid w:val="00BB0B73"/>
    <w:rsid w:val="00BB0DB2"/>
    <w:rsid w:val="00BB34E7"/>
    <w:rsid w:val="00BB379E"/>
    <w:rsid w:val="00BB3CE2"/>
    <w:rsid w:val="00BB4833"/>
    <w:rsid w:val="00BB5171"/>
    <w:rsid w:val="00BB52BA"/>
    <w:rsid w:val="00BB5461"/>
    <w:rsid w:val="00BB54E3"/>
    <w:rsid w:val="00BB5FCD"/>
    <w:rsid w:val="00BB6329"/>
    <w:rsid w:val="00BB6B77"/>
    <w:rsid w:val="00BB7DED"/>
    <w:rsid w:val="00BB7F16"/>
    <w:rsid w:val="00BC0CCB"/>
    <w:rsid w:val="00BC10EE"/>
    <w:rsid w:val="00BC22E2"/>
    <w:rsid w:val="00BC2E8C"/>
    <w:rsid w:val="00BC3A4E"/>
    <w:rsid w:val="00BC3CDA"/>
    <w:rsid w:val="00BC471B"/>
    <w:rsid w:val="00BC4BBD"/>
    <w:rsid w:val="00BC738C"/>
    <w:rsid w:val="00BC7683"/>
    <w:rsid w:val="00BC7C4A"/>
    <w:rsid w:val="00BD0145"/>
    <w:rsid w:val="00BD05E6"/>
    <w:rsid w:val="00BD1937"/>
    <w:rsid w:val="00BD2A15"/>
    <w:rsid w:val="00BD2B78"/>
    <w:rsid w:val="00BD3EBA"/>
    <w:rsid w:val="00BD4187"/>
    <w:rsid w:val="00BD4D1C"/>
    <w:rsid w:val="00BD529B"/>
    <w:rsid w:val="00BD5C2E"/>
    <w:rsid w:val="00BD5FD1"/>
    <w:rsid w:val="00BD6544"/>
    <w:rsid w:val="00BD678C"/>
    <w:rsid w:val="00BD6965"/>
    <w:rsid w:val="00BD6AD8"/>
    <w:rsid w:val="00BD74C9"/>
    <w:rsid w:val="00BE05EB"/>
    <w:rsid w:val="00BE1CE9"/>
    <w:rsid w:val="00BE49DB"/>
    <w:rsid w:val="00BE5687"/>
    <w:rsid w:val="00BE644B"/>
    <w:rsid w:val="00BE729D"/>
    <w:rsid w:val="00BF03A2"/>
    <w:rsid w:val="00BF0552"/>
    <w:rsid w:val="00BF0A0D"/>
    <w:rsid w:val="00BF0D93"/>
    <w:rsid w:val="00BF30CD"/>
    <w:rsid w:val="00BF3396"/>
    <w:rsid w:val="00BF3456"/>
    <w:rsid w:val="00BF37E1"/>
    <w:rsid w:val="00BF4D03"/>
    <w:rsid w:val="00BF607D"/>
    <w:rsid w:val="00BF613C"/>
    <w:rsid w:val="00BF77ED"/>
    <w:rsid w:val="00BF7C48"/>
    <w:rsid w:val="00C01E4A"/>
    <w:rsid w:val="00C024AE"/>
    <w:rsid w:val="00C030BE"/>
    <w:rsid w:val="00C037AE"/>
    <w:rsid w:val="00C037DC"/>
    <w:rsid w:val="00C03FC1"/>
    <w:rsid w:val="00C04284"/>
    <w:rsid w:val="00C04312"/>
    <w:rsid w:val="00C058C0"/>
    <w:rsid w:val="00C05DAA"/>
    <w:rsid w:val="00C060D2"/>
    <w:rsid w:val="00C0627D"/>
    <w:rsid w:val="00C06911"/>
    <w:rsid w:val="00C06BC7"/>
    <w:rsid w:val="00C07D43"/>
    <w:rsid w:val="00C11DD0"/>
    <w:rsid w:val="00C122B4"/>
    <w:rsid w:val="00C12504"/>
    <w:rsid w:val="00C146FA"/>
    <w:rsid w:val="00C1480E"/>
    <w:rsid w:val="00C15D29"/>
    <w:rsid w:val="00C15E37"/>
    <w:rsid w:val="00C16A64"/>
    <w:rsid w:val="00C2000A"/>
    <w:rsid w:val="00C20775"/>
    <w:rsid w:val="00C211CE"/>
    <w:rsid w:val="00C21296"/>
    <w:rsid w:val="00C22151"/>
    <w:rsid w:val="00C23756"/>
    <w:rsid w:val="00C238DE"/>
    <w:rsid w:val="00C23A1C"/>
    <w:rsid w:val="00C24E9B"/>
    <w:rsid w:val="00C258D8"/>
    <w:rsid w:val="00C262CA"/>
    <w:rsid w:val="00C27431"/>
    <w:rsid w:val="00C27BD3"/>
    <w:rsid w:val="00C30FC5"/>
    <w:rsid w:val="00C311FC"/>
    <w:rsid w:val="00C31243"/>
    <w:rsid w:val="00C31793"/>
    <w:rsid w:val="00C318FA"/>
    <w:rsid w:val="00C3303B"/>
    <w:rsid w:val="00C33FAC"/>
    <w:rsid w:val="00C350C6"/>
    <w:rsid w:val="00C368DE"/>
    <w:rsid w:val="00C37536"/>
    <w:rsid w:val="00C379BF"/>
    <w:rsid w:val="00C40911"/>
    <w:rsid w:val="00C40F8D"/>
    <w:rsid w:val="00C42522"/>
    <w:rsid w:val="00C42EF8"/>
    <w:rsid w:val="00C43612"/>
    <w:rsid w:val="00C43635"/>
    <w:rsid w:val="00C44719"/>
    <w:rsid w:val="00C44C38"/>
    <w:rsid w:val="00C45121"/>
    <w:rsid w:val="00C458B1"/>
    <w:rsid w:val="00C45F80"/>
    <w:rsid w:val="00C46CC4"/>
    <w:rsid w:val="00C5242B"/>
    <w:rsid w:val="00C524B0"/>
    <w:rsid w:val="00C529C2"/>
    <w:rsid w:val="00C54863"/>
    <w:rsid w:val="00C55178"/>
    <w:rsid w:val="00C556C6"/>
    <w:rsid w:val="00C55B36"/>
    <w:rsid w:val="00C55D17"/>
    <w:rsid w:val="00C563A8"/>
    <w:rsid w:val="00C5794C"/>
    <w:rsid w:val="00C61264"/>
    <w:rsid w:val="00C62ACD"/>
    <w:rsid w:val="00C6383C"/>
    <w:rsid w:val="00C63CAF"/>
    <w:rsid w:val="00C6489F"/>
    <w:rsid w:val="00C65917"/>
    <w:rsid w:val="00C65A5D"/>
    <w:rsid w:val="00C65A61"/>
    <w:rsid w:val="00C65E91"/>
    <w:rsid w:val="00C6611A"/>
    <w:rsid w:val="00C6730B"/>
    <w:rsid w:val="00C677FD"/>
    <w:rsid w:val="00C7016F"/>
    <w:rsid w:val="00C70F03"/>
    <w:rsid w:val="00C71729"/>
    <w:rsid w:val="00C7366A"/>
    <w:rsid w:val="00C7539F"/>
    <w:rsid w:val="00C75D01"/>
    <w:rsid w:val="00C75ECB"/>
    <w:rsid w:val="00C77231"/>
    <w:rsid w:val="00C7752D"/>
    <w:rsid w:val="00C77EFE"/>
    <w:rsid w:val="00C81E6A"/>
    <w:rsid w:val="00C845E6"/>
    <w:rsid w:val="00C84805"/>
    <w:rsid w:val="00C852BF"/>
    <w:rsid w:val="00C861C7"/>
    <w:rsid w:val="00C8693F"/>
    <w:rsid w:val="00C910C1"/>
    <w:rsid w:val="00C93FCE"/>
    <w:rsid w:val="00C9456C"/>
    <w:rsid w:val="00C9489C"/>
    <w:rsid w:val="00C96C5D"/>
    <w:rsid w:val="00C96D41"/>
    <w:rsid w:val="00CA0AD1"/>
    <w:rsid w:val="00CA0D92"/>
    <w:rsid w:val="00CA394C"/>
    <w:rsid w:val="00CA5D22"/>
    <w:rsid w:val="00CA6678"/>
    <w:rsid w:val="00CA7087"/>
    <w:rsid w:val="00CA7832"/>
    <w:rsid w:val="00CA7BC1"/>
    <w:rsid w:val="00CB1734"/>
    <w:rsid w:val="00CB1884"/>
    <w:rsid w:val="00CB2B4A"/>
    <w:rsid w:val="00CB3039"/>
    <w:rsid w:val="00CB5494"/>
    <w:rsid w:val="00CB557C"/>
    <w:rsid w:val="00CB5B30"/>
    <w:rsid w:val="00CB6297"/>
    <w:rsid w:val="00CB7419"/>
    <w:rsid w:val="00CB7834"/>
    <w:rsid w:val="00CB7C3F"/>
    <w:rsid w:val="00CC01BD"/>
    <w:rsid w:val="00CC0793"/>
    <w:rsid w:val="00CC11E4"/>
    <w:rsid w:val="00CC19DD"/>
    <w:rsid w:val="00CC2A27"/>
    <w:rsid w:val="00CC36FE"/>
    <w:rsid w:val="00CC3C09"/>
    <w:rsid w:val="00CC3F9B"/>
    <w:rsid w:val="00CC46FF"/>
    <w:rsid w:val="00CC5729"/>
    <w:rsid w:val="00CC5E63"/>
    <w:rsid w:val="00CC63EC"/>
    <w:rsid w:val="00CC7B3A"/>
    <w:rsid w:val="00CC7F64"/>
    <w:rsid w:val="00CD00DB"/>
    <w:rsid w:val="00CD0AAD"/>
    <w:rsid w:val="00CD171A"/>
    <w:rsid w:val="00CD1993"/>
    <w:rsid w:val="00CD1B5A"/>
    <w:rsid w:val="00CD3C6C"/>
    <w:rsid w:val="00CD4476"/>
    <w:rsid w:val="00CD4821"/>
    <w:rsid w:val="00CD5ED9"/>
    <w:rsid w:val="00CD67C7"/>
    <w:rsid w:val="00CE0477"/>
    <w:rsid w:val="00CE0B2A"/>
    <w:rsid w:val="00CE0E10"/>
    <w:rsid w:val="00CE0E3E"/>
    <w:rsid w:val="00CE105E"/>
    <w:rsid w:val="00CE2A0B"/>
    <w:rsid w:val="00CE33AA"/>
    <w:rsid w:val="00CE3EC5"/>
    <w:rsid w:val="00CE489C"/>
    <w:rsid w:val="00CE63B6"/>
    <w:rsid w:val="00CE7093"/>
    <w:rsid w:val="00CF12CF"/>
    <w:rsid w:val="00CF1A52"/>
    <w:rsid w:val="00CF2A2E"/>
    <w:rsid w:val="00CF6794"/>
    <w:rsid w:val="00CF6C63"/>
    <w:rsid w:val="00CF6E2F"/>
    <w:rsid w:val="00CF6FA9"/>
    <w:rsid w:val="00D011AA"/>
    <w:rsid w:val="00D0167F"/>
    <w:rsid w:val="00D02652"/>
    <w:rsid w:val="00D02E8B"/>
    <w:rsid w:val="00D031DC"/>
    <w:rsid w:val="00D03EDF"/>
    <w:rsid w:val="00D04248"/>
    <w:rsid w:val="00D04442"/>
    <w:rsid w:val="00D04C35"/>
    <w:rsid w:val="00D04D0E"/>
    <w:rsid w:val="00D062EA"/>
    <w:rsid w:val="00D068CE"/>
    <w:rsid w:val="00D0735C"/>
    <w:rsid w:val="00D07A8C"/>
    <w:rsid w:val="00D106F3"/>
    <w:rsid w:val="00D1071D"/>
    <w:rsid w:val="00D11E0D"/>
    <w:rsid w:val="00D11F24"/>
    <w:rsid w:val="00D13BA6"/>
    <w:rsid w:val="00D13DAC"/>
    <w:rsid w:val="00D1433E"/>
    <w:rsid w:val="00D14443"/>
    <w:rsid w:val="00D14DFA"/>
    <w:rsid w:val="00D14FD5"/>
    <w:rsid w:val="00D15365"/>
    <w:rsid w:val="00D155B7"/>
    <w:rsid w:val="00D165A9"/>
    <w:rsid w:val="00D16D90"/>
    <w:rsid w:val="00D16DF8"/>
    <w:rsid w:val="00D17276"/>
    <w:rsid w:val="00D21CA3"/>
    <w:rsid w:val="00D221AD"/>
    <w:rsid w:val="00D226F0"/>
    <w:rsid w:val="00D22CC9"/>
    <w:rsid w:val="00D23B28"/>
    <w:rsid w:val="00D24DA6"/>
    <w:rsid w:val="00D27D8B"/>
    <w:rsid w:val="00D30A4B"/>
    <w:rsid w:val="00D31023"/>
    <w:rsid w:val="00D3111C"/>
    <w:rsid w:val="00D31709"/>
    <w:rsid w:val="00D31A02"/>
    <w:rsid w:val="00D31C5A"/>
    <w:rsid w:val="00D321C4"/>
    <w:rsid w:val="00D33414"/>
    <w:rsid w:val="00D33AB7"/>
    <w:rsid w:val="00D34D34"/>
    <w:rsid w:val="00D3541E"/>
    <w:rsid w:val="00D36607"/>
    <w:rsid w:val="00D407C9"/>
    <w:rsid w:val="00D40843"/>
    <w:rsid w:val="00D40862"/>
    <w:rsid w:val="00D40F1A"/>
    <w:rsid w:val="00D418F2"/>
    <w:rsid w:val="00D42446"/>
    <w:rsid w:val="00D42463"/>
    <w:rsid w:val="00D42E97"/>
    <w:rsid w:val="00D43782"/>
    <w:rsid w:val="00D438C0"/>
    <w:rsid w:val="00D45695"/>
    <w:rsid w:val="00D477C9"/>
    <w:rsid w:val="00D4790A"/>
    <w:rsid w:val="00D47EDE"/>
    <w:rsid w:val="00D5092D"/>
    <w:rsid w:val="00D50BF7"/>
    <w:rsid w:val="00D51F32"/>
    <w:rsid w:val="00D52445"/>
    <w:rsid w:val="00D52E6F"/>
    <w:rsid w:val="00D54A15"/>
    <w:rsid w:val="00D570FD"/>
    <w:rsid w:val="00D57530"/>
    <w:rsid w:val="00D60684"/>
    <w:rsid w:val="00D60F8F"/>
    <w:rsid w:val="00D616B5"/>
    <w:rsid w:val="00D627F0"/>
    <w:rsid w:val="00D62B96"/>
    <w:rsid w:val="00D62B9F"/>
    <w:rsid w:val="00D62C6A"/>
    <w:rsid w:val="00D6351D"/>
    <w:rsid w:val="00D63845"/>
    <w:rsid w:val="00D64487"/>
    <w:rsid w:val="00D64770"/>
    <w:rsid w:val="00D64AFA"/>
    <w:rsid w:val="00D64FFC"/>
    <w:rsid w:val="00D669A9"/>
    <w:rsid w:val="00D66CBB"/>
    <w:rsid w:val="00D6718D"/>
    <w:rsid w:val="00D67ADF"/>
    <w:rsid w:val="00D707A2"/>
    <w:rsid w:val="00D70B65"/>
    <w:rsid w:val="00D71252"/>
    <w:rsid w:val="00D71B55"/>
    <w:rsid w:val="00D737F4"/>
    <w:rsid w:val="00D73DA6"/>
    <w:rsid w:val="00D75274"/>
    <w:rsid w:val="00D7592F"/>
    <w:rsid w:val="00D75F58"/>
    <w:rsid w:val="00D7767D"/>
    <w:rsid w:val="00D801D0"/>
    <w:rsid w:val="00D807F9"/>
    <w:rsid w:val="00D80940"/>
    <w:rsid w:val="00D80D97"/>
    <w:rsid w:val="00D8270B"/>
    <w:rsid w:val="00D834A1"/>
    <w:rsid w:val="00D83CBA"/>
    <w:rsid w:val="00D8636A"/>
    <w:rsid w:val="00D86FFD"/>
    <w:rsid w:val="00D8702B"/>
    <w:rsid w:val="00D87702"/>
    <w:rsid w:val="00D87B5C"/>
    <w:rsid w:val="00D905E6"/>
    <w:rsid w:val="00D914C6"/>
    <w:rsid w:val="00D92031"/>
    <w:rsid w:val="00D94ABA"/>
    <w:rsid w:val="00D94C0E"/>
    <w:rsid w:val="00D950E8"/>
    <w:rsid w:val="00D95122"/>
    <w:rsid w:val="00D95B4F"/>
    <w:rsid w:val="00DA14E9"/>
    <w:rsid w:val="00DA18FF"/>
    <w:rsid w:val="00DA2071"/>
    <w:rsid w:val="00DA219B"/>
    <w:rsid w:val="00DA337F"/>
    <w:rsid w:val="00DA3F36"/>
    <w:rsid w:val="00DA4977"/>
    <w:rsid w:val="00DA54C0"/>
    <w:rsid w:val="00DA59E2"/>
    <w:rsid w:val="00DA6A1F"/>
    <w:rsid w:val="00DA6F81"/>
    <w:rsid w:val="00DB14C3"/>
    <w:rsid w:val="00DB19F2"/>
    <w:rsid w:val="00DB2455"/>
    <w:rsid w:val="00DB6F14"/>
    <w:rsid w:val="00DC11A2"/>
    <w:rsid w:val="00DC2CD5"/>
    <w:rsid w:val="00DC2CF9"/>
    <w:rsid w:val="00DC443F"/>
    <w:rsid w:val="00DC4520"/>
    <w:rsid w:val="00DC4B4F"/>
    <w:rsid w:val="00DC4B83"/>
    <w:rsid w:val="00DC6E41"/>
    <w:rsid w:val="00DC744F"/>
    <w:rsid w:val="00DC7A40"/>
    <w:rsid w:val="00DD10C9"/>
    <w:rsid w:val="00DD1706"/>
    <w:rsid w:val="00DD1BBF"/>
    <w:rsid w:val="00DD2CA5"/>
    <w:rsid w:val="00DD31B8"/>
    <w:rsid w:val="00DD34A6"/>
    <w:rsid w:val="00DD4321"/>
    <w:rsid w:val="00DD47AA"/>
    <w:rsid w:val="00DD499D"/>
    <w:rsid w:val="00DD5C9F"/>
    <w:rsid w:val="00DD5FC5"/>
    <w:rsid w:val="00DD6943"/>
    <w:rsid w:val="00DD6F46"/>
    <w:rsid w:val="00DE0A54"/>
    <w:rsid w:val="00DE24C7"/>
    <w:rsid w:val="00DE495A"/>
    <w:rsid w:val="00DE5560"/>
    <w:rsid w:val="00DE5CF8"/>
    <w:rsid w:val="00DE5F6F"/>
    <w:rsid w:val="00DE695A"/>
    <w:rsid w:val="00DE6C18"/>
    <w:rsid w:val="00DE709F"/>
    <w:rsid w:val="00DE7453"/>
    <w:rsid w:val="00DE76FF"/>
    <w:rsid w:val="00DE7B55"/>
    <w:rsid w:val="00DF0A93"/>
    <w:rsid w:val="00DF11C4"/>
    <w:rsid w:val="00DF2FE9"/>
    <w:rsid w:val="00DF30BD"/>
    <w:rsid w:val="00DF4594"/>
    <w:rsid w:val="00DF4E4F"/>
    <w:rsid w:val="00DF667A"/>
    <w:rsid w:val="00DF72C0"/>
    <w:rsid w:val="00DF7313"/>
    <w:rsid w:val="00DF7776"/>
    <w:rsid w:val="00DF7BDB"/>
    <w:rsid w:val="00E0089F"/>
    <w:rsid w:val="00E00C7F"/>
    <w:rsid w:val="00E02676"/>
    <w:rsid w:val="00E03F26"/>
    <w:rsid w:val="00E04818"/>
    <w:rsid w:val="00E04A88"/>
    <w:rsid w:val="00E04EC1"/>
    <w:rsid w:val="00E050F1"/>
    <w:rsid w:val="00E056BC"/>
    <w:rsid w:val="00E05882"/>
    <w:rsid w:val="00E05D87"/>
    <w:rsid w:val="00E10CF9"/>
    <w:rsid w:val="00E13757"/>
    <w:rsid w:val="00E139D2"/>
    <w:rsid w:val="00E14181"/>
    <w:rsid w:val="00E14F56"/>
    <w:rsid w:val="00E16238"/>
    <w:rsid w:val="00E178FB"/>
    <w:rsid w:val="00E17C67"/>
    <w:rsid w:val="00E20B54"/>
    <w:rsid w:val="00E21474"/>
    <w:rsid w:val="00E21B31"/>
    <w:rsid w:val="00E22010"/>
    <w:rsid w:val="00E22F08"/>
    <w:rsid w:val="00E23F7C"/>
    <w:rsid w:val="00E26037"/>
    <w:rsid w:val="00E27517"/>
    <w:rsid w:val="00E300C6"/>
    <w:rsid w:val="00E315AA"/>
    <w:rsid w:val="00E31DE2"/>
    <w:rsid w:val="00E32CAF"/>
    <w:rsid w:val="00E33739"/>
    <w:rsid w:val="00E33B38"/>
    <w:rsid w:val="00E34142"/>
    <w:rsid w:val="00E349E0"/>
    <w:rsid w:val="00E354BA"/>
    <w:rsid w:val="00E35E72"/>
    <w:rsid w:val="00E362AF"/>
    <w:rsid w:val="00E36F46"/>
    <w:rsid w:val="00E37A4E"/>
    <w:rsid w:val="00E408B0"/>
    <w:rsid w:val="00E4117F"/>
    <w:rsid w:val="00E41AEE"/>
    <w:rsid w:val="00E41CE3"/>
    <w:rsid w:val="00E430E7"/>
    <w:rsid w:val="00E440CC"/>
    <w:rsid w:val="00E44D2C"/>
    <w:rsid w:val="00E44F51"/>
    <w:rsid w:val="00E45DBF"/>
    <w:rsid w:val="00E46D2F"/>
    <w:rsid w:val="00E50450"/>
    <w:rsid w:val="00E52D1E"/>
    <w:rsid w:val="00E5345A"/>
    <w:rsid w:val="00E54491"/>
    <w:rsid w:val="00E544E8"/>
    <w:rsid w:val="00E5701C"/>
    <w:rsid w:val="00E603C2"/>
    <w:rsid w:val="00E63CE7"/>
    <w:rsid w:val="00E673E1"/>
    <w:rsid w:val="00E7003E"/>
    <w:rsid w:val="00E70858"/>
    <w:rsid w:val="00E70C02"/>
    <w:rsid w:val="00E71BE6"/>
    <w:rsid w:val="00E72621"/>
    <w:rsid w:val="00E726D0"/>
    <w:rsid w:val="00E72D8F"/>
    <w:rsid w:val="00E74792"/>
    <w:rsid w:val="00E749BF"/>
    <w:rsid w:val="00E75819"/>
    <w:rsid w:val="00E76993"/>
    <w:rsid w:val="00E77151"/>
    <w:rsid w:val="00E80733"/>
    <w:rsid w:val="00E81D10"/>
    <w:rsid w:val="00E821A9"/>
    <w:rsid w:val="00E82839"/>
    <w:rsid w:val="00E829F8"/>
    <w:rsid w:val="00E82CC2"/>
    <w:rsid w:val="00E83B27"/>
    <w:rsid w:val="00E83E60"/>
    <w:rsid w:val="00E8503D"/>
    <w:rsid w:val="00E851DD"/>
    <w:rsid w:val="00E8613D"/>
    <w:rsid w:val="00E863BC"/>
    <w:rsid w:val="00E86C3C"/>
    <w:rsid w:val="00E87066"/>
    <w:rsid w:val="00E8775C"/>
    <w:rsid w:val="00E913CC"/>
    <w:rsid w:val="00E9201C"/>
    <w:rsid w:val="00E924DD"/>
    <w:rsid w:val="00E93049"/>
    <w:rsid w:val="00E93166"/>
    <w:rsid w:val="00E93E98"/>
    <w:rsid w:val="00E941CC"/>
    <w:rsid w:val="00E95871"/>
    <w:rsid w:val="00E95AE1"/>
    <w:rsid w:val="00E96421"/>
    <w:rsid w:val="00E96FE5"/>
    <w:rsid w:val="00E9710A"/>
    <w:rsid w:val="00E97214"/>
    <w:rsid w:val="00E97BCF"/>
    <w:rsid w:val="00E97DA7"/>
    <w:rsid w:val="00EA355A"/>
    <w:rsid w:val="00EA3690"/>
    <w:rsid w:val="00EA38CE"/>
    <w:rsid w:val="00EA3FBF"/>
    <w:rsid w:val="00EA4821"/>
    <w:rsid w:val="00EA5421"/>
    <w:rsid w:val="00EA6D6E"/>
    <w:rsid w:val="00EA6E85"/>
    <w:rsid w:val="00EA7240"/>
    <w:rsid w:val="00EB09D8"/>
    <w:rsid w:val="00EB0CFD"/>
    <w:rsid w:val="00EB1816"/>
    <w:rsid w:val="00EB1F90"/>
    <w:rsid w:val="00EB2110"/>
    <w:rsid w:val="00EB321B"/>
    <w:rsid w:val="00EB3263"/>
    <w:rsid w:val="00EB3502"/>
    <w:rsid w:val="00EB3F1C"/>
    <w:rsid w:val="00EB4508"/>
    <w:rsid w:val="00EB452E"/>
    <w:rsid w:val="00EB5125"/>
    <w:rsid w:val="00EB563B"/>
    <w:rsid w:val="00EB59B9"/>
    <w:rsid w:val="00EB5D3F"/>
    <w:rsid w:val="00EB5DC4"/>
    <w:rsid w:val="00EB64D1"/>
    <w:rsid w:val="00EB703B"/>
    <w:rsid w:val="00EB7F02"/>
    <w:rsid w:val="00EC06FA"/>
    <w:rsid w:val="00EC1792"/>
    <w:rsid w:val="00EC19D0"/>
    <w:rsid w:val="00EC346E"/>
    <w:rsid w:val="00EC3710"/>
    <w:rsid w:val="00EC3E18"/>
    <w:rsid w:val="00EC6E1F"/>
    <w:rsid w:val="00EC702A"/>
    <w:rsid w:val="00EC7B04"/>
    <w:rsid w:val="00ED07E7"/>
    <w:rsid w:val="00ED1558"/>
    <w:rsid w:val="00ED3234"/>
    <w:rsid w:val="00ED5681"/>
    <w:rsid w:val="00ED7145"/>
    <w:rsid w:val="00EE0D0B"/>
    <w:rsid w:val="00EE12C9"/>
    <w:rsid w:val="00EE1783"/>
    <w:rsid w:val="00EE1D07"/>
    <w:rsid w:val="00EE23E5"/>
    <w:rsid w:val="00EE2851"/>
    <w:rsid w:val="00EE2A66"/>
    <w:rsid w:val="00EE2AF6"/>
    <w:rsid w:val="00EE554D"/>
    <w:rsid w:val="00EE633B"/>
    <w:rsid w:val="00EE63B7"/>
    <w:rsid w:val="00EE6DF1"/>
    <w:rsid w:val="00EE722B"/>
    <w:rsid w:val="00EE733C"/>
    <w:rsid w:val="00EF0E44"/>
    <w:rsid w:val="00EF1335"/>
    <w:rsid w:val="00EF1614"/>
    <w:rsid w:val="00EF1BE3"/>
    <w:rsid w:val="00EF1BFA"/>
    <w:rsid w:val="00EF3773"/>
    <w:rsid w:val="00EF4205"/>
    <w:rsid w:val="00EF599B"/>
    <w:rsid w:val="00EF687B"/>
    <w:rsid w:val="00EF71EB"/>
    <w:rsid w:val="00EF76CC"/>
    <w:rsid w:val="00F02151"/>
    <w:rsid w:val="00F029A3"/>
    <w:rsid w:val="00F02AD2"/>
    <w:rsid w:val="00F04404"/>
    <w:rsid w:val="00F05001"/>
    <w:rsid w:val="00F05AF7"/>
    <w:rsid w:val="00F06625"/>
    <w:rsid w:val="00F06C59"/>
    <w:rsid w:val="00F07D9E"/>
    <w:rsid w:val="00F1005A"/>
    <w:rsid w:val="00F10D46"/>
    <w:rsid w:val="00F110CD"/>
    <w:rsid w:val="00F125F7"/>
    <w:rsid w:val="00F12779"/>
    <w:rsid w:val="00F12E8A"/>
    <w:rsid w:val="00F162D8"/>
    <w:rsid w:val="00F16619"/>
    <w:rsid w:val="00F167CF"/>
    <w:rsid w:val="00F16D7B"/>
    <w:rsid w:val="00F17558"/>
    <w:rsid w:val="00F2007C"/>
    <w:rsid w:val="00F20C04"/>
    <w:rsid w:val="00F239A1"/>
    <w:rsid w:val="00F23F9F"/>
    <w:rsid w:val="00F2487A"/>
    <w:rsid w:val="00F258B4"/>
    <w:rsid w:val="00F264D0"/>
    <w:rsid w:val="00F273C5"/>
    <w:rsid w:val="00F301EA"/>
    <w:rsid w:val="00F3156A"/>
    <w:rsid w:val="00F31898"/>
    <w:rsid w:val="00F31FD3"/>
    <w:rsid w:val="00F32CDE"/>
    <w:rsid w:val="00F32EF8"/>
    <w:rsid w:val="00F33190"/>
    <w:rsid w:val="00F34C18"/>
    <w:rsid w:val="00F34EC9"/>
    <w:rsid w:val="00F3553F"/>
    <w:rsid w:val="00F358C9"/>
    <w:rsid w:val="00F35E96"/>
    <w:rsid w:val="00F3679F"/>
    <w:rsid w:val="00F36F3B"/>
    <w:rsid w:val="00F37612"/>
    <w:rsid w:val="00F4001C"/>
    <w:rsid w:val="00F40788"/>
    <w:rsid w:val="00F428B8"/>
    <w:rsid w:val="00F42AD0"/>
    <w:rsid w:val="00F45F92"/>
    <w:rsid w:val="00F46242"/>
    <w:rsid w:val="00F508D7"/>
    <w:rsid w:val="00F51EE4"/>
    <w:rsid w:val="00F521DB"/>
    <w:rsid w:val="00F5264C"/>
    <w:rsid w:val="00F526B0"/>
    <w:rsid w:val="00F52A3D"/>
    <w:rsid w:val="00F574AA"/>
    <w:rsid w:val="00F61575"/>
    <w:rsid w:val="00F63329"/>
    <w:rsid w:val="00F6357F"/>
    <w:rsid w:val="00F63964"/>
    <w:rsid w:val="00F643F8"/>
    <w:rsid w:val="00F64E18"/>
    <w:rsid w:val="00F677EF"/>
    <w:rsid w:val="00F70F02"/>
    <w:rsid w:val="00F721E2"/>
    <w:rsid w:val="00F73637"/>
    <w:rsid w:val="00F73785"/>
    <w:rsid w:val="00F751E2"/>
    <w:rsid w:val="00F7529B"/>
    <w:rsid w:val="00F769A3"/>
    <w:rsid w:val="00F76DEE"/>
    <w:rsid w:val="00F81179"/>
    <w:rsid w:val="00F81CD2"/>
    <w:rsid w:val="00F85390"/>
    <w:rsid w:val="00F85C7F"/>
    <w:rsid w:val="00F85E03"/>
    <w:rsid w:val="00F866EA"/>
    <w:rsid w:val="00F86DB3"/>
    <w:rsid w:val="00F9050A"/>
    <w:rsid w:val="00F9172B"/>
    <w:rsid w:val="00F91987"/>
    <w:rsid w:val="00F92A04"/>
    <w:rsid w:val="00F93035"/>
    <w:rsid w:val="00F93DA5"/>
    <w:rsid w:val="00F94BF6"/>
    <w:rsid w:val="00F94BFC"/>
    <w:rsid w:val="00F95186"/>
    <w:rsid w:val="00F9679B"/>
    <w:rsid w:val="00F9683F"/>
    <w:rsid w:val="00F97843"/>
    <w:rsid w:val="00F9798B"/>
    <w:rsid w:val="00F97EC6"/>
    <w:rsid w:val="00FA0552"/>
    <w:rsid w:val="00FA15D2"/>
    <w:rsid w:val="00FA16FB"/>
    <w:rsid w:val="00FA3FE8"/>
    <w:rsid w:val="00FA46C4"/>
    <w:rsid w:val="00FA49DB"/>
    <w:rsid w:val="00FA5560"/>
    <w:rsid w:val="00FA6028"/>
    <w:rsid w:val="00FA6AA2"/>
    <w:rsid w:val="00FA6E3F"/>
    <w:rsid w:val="00FA6EB1"/>
    <w:rsid w:val="00FB32B3"/>
    <w:rsid w:val="00FB3F24"/>
    <w:rsid w:val="00FB3FEC"/>
    <w:rsid w:val="00FB59BC"/>
    <w:rsid w:val="00FB5BAC"/>
    <w:rsid w:val="00FB5DA4"/>
    <w:rsid w:val="00FB6302"/>
    <w:rsid w:val="00FB6A56"/>
    <w:rsid w:val="00FB6C25"/>
    <w:rsid w:val="00FB71C1"/>
    <w:rsid w:val="00FB754C"/>
    <w:rsid w:val="00FB7B6F"/>
    <w:rsid w:val="00FC0257"/>
    <w:rsid w:val="00FC129E"/>
    <w:rsid w:val="00FC1E2B"/>
    <w:rsid w:val="00FC40CD"/>
    <w:rsid w:val="00FC4CD7"/>
    <w:rsid w:val="00FC4F28"/>
    <w:rsid w:val="00FC5DB3"/>
    <w:rsid w:val="00FC603C"/>
    <w:rsid w:val="00FD0926"/>
    <w:rsid w:val="00FD1107"/>
    <w:rsid w:val="00FD254A"/>
    <w:rsid w:val="00FD47B4"/>
    <w:rsid w:val="00FD4F38"/>
    <w:rsid w:val="00FD5394"/>
    <w:rsid w:val="00FD564E"/>
    <w:rsid w:val="00FD5B59"/>
    <w:rsid w:val="00FD67D0"/>
    <w:rsid w:val="00FD725D"/>
    <w:rsid w:val="00FD7857"/>
    <w:rsid w:val="00FE06B9"/>
    <w:rsid w:val="00FE0CC1"/>
    <w:rsid w:val="00FE0F28"/>
    <w:rsid w:val="00FE186B"/>
    <w:rsid w:val="00FE1B1C"/>
    <w:rsid w:val="00FE3B9B"/>
    <w:rsid w:val="00FE5324"/>
    <w:rsid w:val="00FE68F0"/>
    <w:rsid w:val="00FE7FDB"/>
    <w:rsid w:val="00FF14A4"/>
    <w:rsid w:val="00FF232F"/>
    <w:rsid w:val="00FF2792"/>
    <w:rsid w:val="00FF2D3B"/>
    <w:rsid w:val="00FF5828"/>
    <w:rsid w:val="00FF6312"/>
    <w:rsid w:val="00FF6688"/>
    <w:rsid w:val="00FF7488"/>
    <w:rsid w:val="00FF78C7"/>
    <w:rsid w:val="1BB55F24"/>
    <w:rsid w:val="40E79BEA"/>
    <w:rsid w:val="580E8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F5244"/>
  <w15:chartTrackingRefBased/>
  <w15:docId w15:val="{E8F9D94C-446E-4952-8BE2-B8B30962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EA8"/>
  </w:style>
  <w:style w:type="paragraph" w:styleId="Heading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Heading2">
    <w:name w:val="heading 2"/>
    <w:basedOn w:val="Normal"/>
    <w:next w:val="Normal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1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E2"/>
  </w:style>
  <w:style w:type="character" w:styleId="PlaceholderText">
    <w:name w:val="Placeholder Text"/>
    <w:basedOn w:val="DefaultParagraphFont"/>
    <w:uiPriority w:val="99"/>
    <w:semiHidden/>
    <w:rsid w:val="00BF3396"/>
    <w:rPr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rsid w:val="00FB6C25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1"/>
    <w:qFormat/>
    <w:rsid w:val="0022794A"/>
    <w:rPr>
      <w:color w:val="1F4E79" w:themeColor="accent1" w:themeShade="80"/>
    </w:rPr>
  </w:style>
  <w:style w:type="paragraph" w:customStyle="1" w:styleId="ContactInfo">
    <w:name w:val="Contact Inf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Bullet">
    <w:name w:val="List Bullet"/>
    <w:basedOn w:val="Normal"/>
    <w:uiPriority w:val="5"/>
    <w:qFormat/>
    <w:rsid w:val="00293282"/>
    <w:pPr>
      <w:contextualSpacing/>
    </w:pPr>
  </w:style>
  <w:style w:type="paragraph" w:styleId="Header">
    <w:name w:val="header"/>
    <w:basedOn w:val="Normal"/>
    <w:link w:val="HeaderChar"/>
    <w:uiPriority w:val="99"/>
    <w:rsid w:val="00545E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BD"/>
  </w:style>
  <w:style w:type="paragraph" w:styleId="BalloonText">
    <w:name w:val="Balloon Text"/>
    <w:basedOn w:val="Normal"/>
    <w:link w:val="BalloonText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0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7604"/>
  </w:style>
  <w:style w:type="paragraph" w:styleId="BlockText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6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604"/>
  </w:style>
  <w:style w:type="paragraph" w:styleId="BodyText2">
    <w:name w:val="Body Text 2"/>
    <w:basedOn w:val="Normal"/>
    <w:link w:val="BodyText2Char"/>
    <w:uiPriority w:val="99"/>
    <w:semiHidden/>
    <w:unhideWhenUsed/>
    <w:rsid w:val="008476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604"/>
  </w:style>
  <w:style w:type="paragraph" w:styleId="BodyText3">
    <w:name w:val="Body Text 3"/>
    <w:basedOn w:val="Normal"/>
    <w:link w:val="BodyText3Ch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60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6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6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6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6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6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604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415C2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"/>
    <w:semiHidden/>
    <w:rsid w:val="00847604"/>
  </w:style>
  <w:style w:type="table" w:styleId="ColorfulGrid">
    <w:name w:val="Colorful Grid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760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60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60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"/>
    <w:semiHidden/>
    <w:unhideWhenUsed/>
    <w:rsid w:val="00847604"/>
  </w:style>
  <w:style w:type="character" w:customStyle="1" w:styleId="DateChar">
    <w:name w:val="Date Char"/>
    <w:basedOn w:val="DefaultParagraphFont"/>
    <w:link w:val="Date"/>
    <w:uiPriority w:val="8"/>
    <w:semiHidden/>
    <w:rsid w:val="00847604"/>
  </w:style>
  <w:style w:type="paragraph" w:styleId="DocumentMap">
    <w:name w:val="Document Map"/>
    <w:basedOn w:val="Normal"/>
    <w:link w:val="DocumentMap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60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6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604"/>
  </w:style>
  <w:style w:type="character" w:styleId="EndnoteReference">
    <w:name w:val="end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60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604"/>
    <w:rPr>
      <w:szCs w:val="20"/>
    </w:rPr>
  </w:style>
  <w:style w:type="table" w:styleId="GridTable1Light">
    <w:name w:val="Grid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847604"/>
  </w:style>
  <w:style w:type="paragraph" w:styleId="HTMLAddress">
    <w:name w:val="HTML Address"/>
    <w:basedOn w:val="Normal"/>
    <w:link w:val="HTMLAddressCh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60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76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760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0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760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760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5C27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7604"/>
  </w:style>
  <w:style w:type="paragraph" w:styleId="List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qFormat/>
    <w:rsid w:val="0084760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60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6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604"/>
  </w:style>
  <w:style w:type="character" w:styleId="PageNumber">
    <w:name w:val="page number"/>
    <w:basedOn w:val="DefaultParagraphFont"/>
    <w:uiPriority w:val="99"/>
    <w:semiHidden/>
    <w:unhideWhenUsed/>
    <w:rsid w:val="00847604"/>
  </w:style>
  <w:style w:type="table" w:styleId="PlainTable1">
    <w:name w:val="Plain Table 1"/>
    <w:basedOn w:val="TableNormal"/>
    <w:uiPriority w:val="4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760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15C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  <w:rsid w:val="00847604"/>
  </w:style>
  <w:style w:type="character" w:customStyle="1" w:styleId="SalutationChar">
    <w:name w:val="Salutation Char"/>
    <w:basedOn w:val="DefaultParagraphFont"/>
    <w:link w:val="Salutation"/>
    <w:uiPriority w:val="8"/>
    <w:semiHidden/>
    <w:rsid w:val="00847604"/>
  </w:style>
  <w:style w:type="paragraph" w:styleId="Signature">
    <w:name w:val="Signature"/>
    <w:basedOn w:val="Normal"/>
    <w:link w:val="Signature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"/>
    <w:semiHidden/>
    <w:rsid w:val="00847604"/>
  </w:style>
  <w:style w:type="character" w:styleId="Strong">
    <w:name w:val="Strong"/>
    <w:basedOn w:val="DefaultParagraphFont"/>
    <w:uiPriority w:val="9"/>
    <w:semiHidden/>
    <w:qFormat/>
    <w:rsid w:val="0084760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57E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84760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760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760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760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76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76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760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760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760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760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76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760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760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760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760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847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76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760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76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76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76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76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TOAHeading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  <w:style w:type="character" w:customStyle="1" w:styleId="TableTextChar">
    <w:name w:val="Table Text Char"/>
    <w:link w:val="TableText"/>
    <w:locked/>
    <w:rsid w:val="00D707A2"/>
    <w:rPr>
      <w:rFonts w:ascii="Arial" w:hAnsi="Arial" w:cs="Arial"/>
      <w:bCs/>
      <w:sz w:val="16"/>
      <w:szCs w:val="16"/>
      <w:lang w:val="x-none" w:eastAsia="x-none"/>
    </w:rPr>
  </w:style>
  <w:style w:type="paragraph" w:customStyle="1" w:styleId="TableText">
    <w:name w:val="Table Text"/>
    <w:basedOn w:val="Normal"/>
    <w:link w:val="TableTextChar"/>
    <w:autoRedefine/>
    <w:rsid w:val="00D707A2"/>
    <w:pPr>
      <w:tabs>
        <w:tab w:val="left" w:pos="1230"/>
      </w:tabs>
      <w:spacing w:before="40" w:after="40" w:line="240" w:lineRule="auto"/>
    </w:pPr>
    <w:rPr>
      <w:rFonts w:ascii="Arial" w:hAnsi="Arial" w:cs="Arial"/>
      <w:bCs/>
      <w:sz w:val="16"/>
      <w:szCs w:val="16"/>
      <w:lang w:val="x-none" w:eastAsia="x-none"/>
    </w:rPr>
  </w:style>
  <w:style w:type="character" w:customStyle="1" w:styleId="fontstyle01">
    <w:name w:val="fontstyle01"/>
    <w:basedOn w:val="DefaultParagraphFont"/>
    <w:rsid w:val="00B00EC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01C2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8D3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8D3D16"/>
  </w:style>
  <w:style w:type="character" w:customStyle="1" w:styleId="eop">
    <w:name w:val="eop"/>
    <w:basedOn w:val="DefaultParagraphFont"/>
    <w:rsid w:val="008D3D16"/>
  </w:style>
  <w:style w:type="character" w:customStyle="1" w:styleId="cvo-education-school">
    <w:name w:val="cvo-education-school"/>
    <w:basedOn w:val="DefaultParagraphFont"/>
    <w:rsid w:val="007B3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BT.local\AppData\Roaming\Microsoft\Templates\Resume%20for%20internal%20company%20transfer.dotx" TargetMode="Externa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3B1E1E-811F-4630-B637-75DFCDA4A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</Template>
  <TotalTime>1</TotalTime>
  <Pages>4</Pages>
  <Words>779</Words>
  <Characters>4445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Vu Anh Quang (FWA.EC)</dc:creator>
  <cp:keywords>DU BUI THI</cp:keywords>
  <cp:lastModifiedBy>Doan Van Tuan (FWA.EC)</cp:lastModifiedBy>
  <cp:revision>3</cp:revision>
  <cp:lastPrinted>2018-09-25T19:19:00Z</cp:lastPrinted>
  <dcterms:created xsi:type="dcterms:W3CDTF">2022-06-20T04:48:00Z</dcterms:created>
  <dcterms:modified xsi:type="dcterms:W3CDTF">2022-06-20T04:49:00Z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